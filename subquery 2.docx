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1631" w14:textId="3D33CEBE" w:rsidR="00D9303B" w:rsidRDefault="009B0804" w:rsidP="00D9303B">
      <w:pPr>
        <w:rPr>
          <w:lang w:eastAsia="fi-FI"/>
        </w:rPr>
      </w:pPr>
      <w:r w:rsidRPr="004C718B">
        <w:rPr>
          <w:rFonts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6BF459" wp14:editId="7C4877CD">
            <wp:simplePos x="0" y="0"/>
            <wp:positionH relativeFrom="margin">
              <wp:posOffset>1496695</wp:posOffset>
            </wp:positionH>
            <wp:positionV relativeFrom="paragraph">
              <wp:posOffset>0</wp:posOffset>
            </wp:positionV>
            <wp:extent cx="3164205" cy="1904365"/>
            <wp:effectExtent l="0" t="0" r="0" b="635"/>
            <wp:wrapTopAndBottom/>
            <wp:docPr id="7" name="Kuva 7" descr="C:\Users\esaan\Desktop\Opinnäytetyön alusta\logo engl 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aan\Desktop\Opinnäytetyön alusta\logo engl s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DF5" w:rsidRPr="00366D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169D54" wp14:editId="42855A24">
                <wp:simplePos x="0" y="0"/>
                <wp:positionH relativeFrom="page">
                  <wp:align>right</wp:align>
                </wp:positionH>
                <wp:positionV relativeFrom="paragraph">
                  <wp:posOffset>-798311</wp:posOffset>
                </wp:positionV>
                <wp:extent cx="7551049" cy="10692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049" cy="1069200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93F957E" w14:textId="77777777" w:rsidR="00366DF5" w:rsidRDefault="00366DF5" w:rsidP="00366D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69D54" id="Rectangle 5" o:spid="_x0000_s1026" style="position:absolute;margin-left:543.35pt;margin-top:-62.85pt;width:594.55pt;height:841.9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" stroked="f" strokeweight="2pt">
                <v:fill r:id="rId13" o:title="" recolor="t" rotate="t" type="frame"/>
                <v:textbox>
                  <w:txbxContent>
                    <w:p w14:paraId="293F957E" w14:textId="77777777" w:rsidR="00366DF5" w:rsidRDefault="00366DF5" w:rsidP="00366DF5"/>
                  </w:txbxContent>
                </v:textbox>
                <w10:wrap anchorx="page"/>
              </v:rect>
            </w:pict>
          </mc:Fallback>
        </mc:AlternateContent>
      </w:r>
    </w:p>
    <w:p w14:paraId="14F20AA1" w14:textId="77777777" w:rsidR="00D9303B" w:rsidRDefault="00D9303B" w:rsidP="00D9303B">
      <w:pPr>
        <w:rPr>
          <w:lang w:eastAsia="fi-FI"/>
        </w:rPr>
      </w:pPr>
    </w:p>
    <w:p w14:paraId="248E7824" w14:textId="63A5050C" w:rsidR="00D9303B" w:rsidRPr="002E1C42" w:rsidRDefault="009B0804" w:rsidP="00D9303B">
      <w:pPr>
        <w:rPr>
          <w:lang w:eastAsia="fi-F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CEA4D" wp14:editId="7732798D">
                <wp:simplePos x="0" y="0"/>
                <wp:positionH relativeFrom="margin">
                  <wp:posOffset>391820</wp:posOffset>
                </wp:positionH>
                <wp:positionV relativeFrom="paragraph">
                  <wp:posOffset>177369</wp:posOffset>
                </wp:positionV>
                <wp:extent cx="5581015" cy="3606394"/>
                <wp:effectExtent l="0" t="0" r="635" b="13335"/>
                <wp:wrapNone/>
                <wp:docPr id="11" name="Suorakulmi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015" cy="3606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0CD72" w14:textId="7DF338A2" w:rsidR="00C73627" w:rsidRDefault="009B0804" w:rsidP="00C736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B080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UR </w:t>
                            </w:r>
                            <w:proofErr w:type="spellStart"/>
                            <w:r w:rsidRPr="009B080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Viswaanand</w:t>
                            </w:r>
                            <w:proofErr w:type="spellEnd"/>
                            <w:r w:rsidR="000E4D1E" w:rsidRPr="000E4D1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Erasmus student</w:t>
                            </w:r>
                            <w:r w:rsidR="00C73627" w:rsidRPr="000E4D1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) </w:t>
                            </w:r>
                          </w:p>
                          <w:p w14:paraId="76D0ACFD" w14:textId="167CCA1A" w:rsidR="000D21E8" w:rsidRDefault="000D21E8" w:rsidP="00C736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C6205DC" w14:textId="77777777" w:rsidR="000D21E8" w:rsidRPr="000E4D1E" w:rsidRDefault="000D21E8" w:rsidP="00C736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29C365F" w14:textId="77777777" w:rsidR="000D21E8" w:rsidRPr="000D21E8" w:rsidRDefault="000D21E8" w:rsidP="000D21E8">
                            <w:pPr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21E8"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  <w:t>COURSE: DATABASES</w:t>
                            </w:r>
                          </w:p>
                          <w:p w14:paraId="0DDE9915" w14:textId="77777777" w:rsidR="000D21E8" w:rsidRPr="000D21E8" w:rsidRDefault="000D21E8" w:rsidP="000D21E8">
                            <w:pPr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21E8"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  <w:t>ASSIGNMENT 7</w:t>
                            </w:r>
                          </w:p>
                          <w:p w14:paraId="2FA36171" w14:textId="77777777" w:rsidR="000D21E8" w:rsidRPr="000D21E8" w:rsidRDefault="000D21E8" w:rsidP="000D21E8">
                            <w:pPr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21E8"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  <w:t>SQL FUNDAMENTALS</w:t>
                            </w:r>
                          </w:p>
                          <w:p w14:paraId="29DE0957" w14:textId="77777777" w:rsidR="000D21E8" w:rsidRPr="000D21E8" w:rsidRDefault="000D21E8" w:rsidP="000D21E8">
                            <w:pPr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21E8"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  <w:t>SUBQUERIES</w:t>
                            </w:r>
                          </w:p>
                          <w:p w14:paraId="4619078D" w14:textId="77777777" w:rsidR="000D21E8" w:rsidRPr="000D21E8" w:rsidRDefault="000D21E8" w:rsidP="000D21E8">
                            <w:pPr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21E8">
                              <w:rPr>
                                <w:rFonts w:cs="Arial"/>
                                <w:sz w:val="32"/>
                                <w:szCs w:val="32"/>
                                <w:lang w:val="en-US"/>
                              </w:rPr>
                              <w:t>SQL SERVER MANAGEMENT STUDIO</w:t>
                            </w:r>
                          </w:p>
                          <w:p w14:paraId="595B0982" w14:textId="51AF549E" w:rsidR="00D9303B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5FA0B3A" w14:textId="3C6A1A7D" w:rsidR="00D9303B" w:rsidRDefault="000D21E8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2018</w:t>
                            </w:r>
                          </w:p>
                          <w:p w14:paraId="548D91ED" w14:textId="77777777" w:rsidR="00D9303B" w:rsidRDefault="00D9303B" w:rsidP="00D93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CEA4D" id="Suorakulmio 11" o:spid="_x0000_s1027" style="position:absolute;margin-left:30.85pt;margin-top:13.95pt;width:439.45pt;height:283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" filled="f" stroked="f">
                <v:textbox inset="0,0,0,0">
                  <w:txbxContent>
                    <w:p w14:paraId="26D0CD72" w14:textId="7DF338A2" w:rsidR="00C73627" w:rsidRDefault="009B0804" w:rsidP="00C736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B0804">
                        <w:rPr>
                          <w:b/>
                          <w:sz w:val="32"/>
                          <w:szCs w:val="32"/>
                          <w:lang w:val="en-US"/>
                        </w:rPr>
                        <w:t>UR Viswaanand</w:t>
                      </w:r>
                      <w:r w:rsidR="000E4D1E" w:rsidRPr="000E4D1E">
                        <w:rPr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Erasmus student</w:t>
                      </w:r>
                      <w:r w:rsidR="00C73627" w:rsidRPr="000E4D1E">
                        <w:rPr>
                          <w:sz w:val="32"/>
                          <w:szCs w:val="32"/>
                          <w:lang w:val="en-US"/>
                        </w:rPr>
                        <w:t xml:space="preserve">) </w:t>
                      </w:r>
                    </w:p>
                    <w:p w14:paraId="76D0ACFD" w14:textId="167CCA1A" w:rsidR="000D21E8" w:rsidRDefault="000D21E8" w:rsidP="00C736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4C6205DC" w14:textId="77777777" w:rsidR="000D21E8" w:rsidRPr="000E4D1E" w:rsidRDefault="000D21E8" w:rsidP="00C736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129C365F" w14:textId="77777777" w:rsidR="000D21E8" w:rsidRPr="000D21E8" w:rsidRDefault="000D21E8" w:rsidP="000D21E8">
                      <w:pPr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</w:pPr>
                      <w:r w:rsidRPr="000D21E8"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  <w:t>COURSE: DATABASES</w:t>
                      </w:r>
                    </w:p>
                    <w:p w14:paraId="0DDE9915" w14:textId="77777777" w:rsidR="000D21E8" w:rsidRPr="000D21E8" w:rsidRDefault="000D21E8" w:rsidP="000D21E8">
                      <w:pPr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</w:pPr>
                      <w:r w:rsidRPr="000D21E8"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  <w:t>ASSIGNMENT 7</w:t>
                      </w:r>
                    </w:p>
                    <w:p w14:paraId="2FA36171" w14:textId="77777777" w:rsidR="000D21E8" w:rsidRPr="000D21E8" w:rsidRDefault="000D21E8" w:rsidP="000D21E8">
                      <w:pPr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</w:pPr>
                      <w:r w:rsidRPr="000D21E8"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  <w:t>SQL FUNDAMENTALS</w:t>
                      </w:r>
                    </w:p>
                    <w:p w14:paraId="29DE0957" w14:textId="77777777" w:rsidR="000D21E8" w:rsidRPr="000D21E8" w:rsidRDefault="000D21E8" w:rsidP="000D21E8">
                      <w:pPr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</w:pPr>
                      <w:r w:rsidRPr="000D21E8"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  <w:t>SUBQUERIES</w:t>
                      </w:r>
                    </w:p>
                    <w:p w14:paraId="4619078D" w14:textId="77777777" w:rsidR="000D21E8" w:rsidRPr="000D21E8" w:rsidRDefault="000D21E8" w:rsidP="000D21E8">
                      <w:pPr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</w:pPr>
                      <w:r w:rsidRPr="000D21E8">
                        <w:rPr>
                          <w:rFonts w:cs="Arial"/>
                          <w:sz w:val="32"/>
                          <w:szCs w:val="32"/>
                          <w:lang w:val="en-US"/>
                        </w:rPr>
                        <w:t>SQL SERVER MANAGEMENT STUDIO</w:t>
                      </w:r>
                    </w:p>
                    <w:p w14:paraId="595B0982" w14:textId="51AF549E" w:rsidR="00D9303B" w:rsidRDefault="00D9303B" w:rsidP="00D9303B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35FA0B3A" w14:textId="3C6A1A7D" w:rsidR="00D9303B" w:rsidRDefault="000D21E8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2018</w:t>
                      </w:r>
                    </w:p>
                    <w:p w14:paraId="548D91ED" w14:textId="77777777" w:rsidR="00D9303B" w:rsidRDefault="00D9303B" w:rsidP="00D93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3B2A8" w14:textId="1DAAF653" w:rsidR="00D9303B" w:rsidRDefault="00D9303B" w:rsidP="00D9303B">
      <w:pPr>
        <w:rPr>
          <w:lang w:eastAsia="fi-FI"/>
        </w:rPr>
      </w:pPr>
    </w:p>
    <w:p w14:paraId="0B0985A4" w14:textId="77777777" w:rsidR="00D9303B" w:rsidRDefault="00D9303B" w:rsidP="00D9303B">
      <w:pPr>
        <w:rPr>
          <w:lang w:eastAsia="fi-FI"/>
        </w:rPr>
      </w:pPr>
    </w:p>
    <w:p w14:paraId="0758974F" w14:textId="77777777" w:rsidR="00D9303B" w:rsidRDefault="00D9303B" w:rsidP="00D9303B">
      <w:pPr>
        <w:rPr>
          <w:lang w:eastAsia="fi-FI"/>
        </w:rPr>
      </w:pPr>
    </w:p>
    <w:p w14:paraId="6CB1640C" w14:textId="33CE91EF" w:rsidR="00D9303B" w:rsidRDefault="00D9303B" w:rsidP="00D9303B">
      <w:pPr>
        <w:rPr>
          <w:lang w:eastAsia="fi-FI"/>
        </w:rPr>
      </w:pPr>
    </w:p>
    <w:p w14:paraId="6C5822F5" w14:textId="77777777" w:rsidR="00D9303B" w:rsidRDefault="00D9303B" w:rsidP="00D9303B">
      <w:pPr>
        <w:rPr>
          <w:lang w:eastAsia="fi-FI"/>
        </w:rPr>
      </w:pPr>
    </w:p>
    <w:p w14:paraId="0C4201ED" w14:textId="77777777" w:rsidR="00D9303B" w:rsidRDefault="00D9303B" w:rsidP="00D9303B">
      <w:pPr>
        <w:rPr>
          <w:lang w:eastAsia="fi-FI"/>
        </w:rPr>
      </w:pPr>
    </w:p>
    <w:p w14:paraId="5B508A62" w14:textId="77777777" w:rsidR="00D9303B" w:rsidRDefault="00D9303B" w:rsidP="00D9303B">
      <w:pPr>
        <w:rPr>
          <w:lang w:eastAsia="fi-FI"/>
        </w:rPr>
      </w:pPr>
    </w:p>
    <w:p w14:paraId="3BD9AEAA" w14:textId="4BB01574" w:rsidR="00D9303B" w:rsidRDefault="00D9303B" w:rsidP="00D9303B">
      <w:pPr>
        <w:rPr>
          <w:lang w:eastAsia="fi-FI"/>
        </w:rPr>
      </w:pPr>
    </w:p>
    <w:p w14:paraId="290E7A2A" w14:textId="3FE31565" w:rsidR="00D9303B" w:rsidRDefault="00D9303B" w:rsidP="00D9303B">
      <w:pPr>
        <w:rPr>
          <w:lang w:eastAsia="fi-FI"/>
        </w:rPr>
      </w:pPr>
    </w:p>
    <w:p w14:paraId="2B715EE6" w14:textId="13121FF0" w:rsidR="00D9303B" w:rsidRDefault="00D9303B" w:rsidP="00D9303B">
      <w:pPr>
        <w:rPr>
          <w:lang w:eastAsia="fi-FI"/>
        </w:rPr>
      </w:pPr>
    </w:p>
    <w:p w14:paraId="37525587" w14:textId="56C53109" w:rsidR="00D9303B" w:rsidRDefault="00D9303B" w:rsidP="00D9303B">
      <w:pPr>
        <w:rPr>
          <w:lang w:eastAsia="fi-FI"/>
        </w:rPr>
      </w:pPr>
    </w:p>
    <w:p w14:paraId="6CA7E9D1" w14:textId="35643403" w:rsidR="00D9303B" w:rsidRDefault="00D9303B" w:rsidP="00D9303B">
      <w:pPr>
        <w:rPr>
          <w:lang w:eastAsia="fi-FI"/>
        </w:rPr>
      </w:pPr>
    </w:p>
    <w:p w14:paraId="00C1E599" w14:textId="75422DF8" w:rsidR="00D9303B" w:rsidRDefault="00D9303B" w:rsidP="00D9303B">
      <w:pPr>
        <w:rPr>
          <w:lang w:eastAsia="fi-FI"/>
        </w:rPr>
      </w:pPr>
    </w:p>
    <w:p w14:paraId="2991DD00" w14:textId="7BD4A5C9" w:rsidR="00D9303B" w:rsidRPr="002E1C42" w:rsidRDefault="00D9303B" w:rsidP="00D9303B">
      <w:pPr>
        <w:rPr>
          <w:lang w:eastAsia="fi-FI"/>
        </w:rPr>
      </w:pPr>
    </w:p>
    <w:p w14:paraId="5BD8083D" w14:textId="38F91579" w:rsidR="00D9303B" w:rsidRPr="002E1C42" w:rsidRDefault="00D9303B" w:rsidP="00D9303B">
      <w:pPr>
        <w:rPr>
          <w:lang w:eastAsia="fi-FI"/>
        </w:rPr>
      </w:pPr>
    </w:p>
    <w:p w14:paraId="09C0FD31" w14:textId="1393F3B6" w:rsidR="00D9303B" w:rsidRDefault="00D9303B" w:rsidP="00D9303B"/>
    <w:p w14:paraId="4BBE07AF" w14:textId="757C0035" w:rsidR="00F74DFA" w:rsidRDefault="00F74DFA" w:rsidP="00D9303B"/>
    <w:p w14:paraId="543997F8" w14:textId="77777777" w:rsidR="00F74DFA" w:rsidRDefault="00F74DFA" w:rsidP="00D9303B"/>
    <w:p w14:paraId="4087E54D" w14:textId="4198FF79" w:rsidR="00F74DFA" w:rsidRDefault="00F74DFA" w:rsidP="00D9303B"/>
    <w:p w14:paraId="38749D81" w14:textId="06D8FE61" w:rsidR="00F74DFA" w:rsidRDefault="00F74DFA" w:rsidP="00D9303B"/>
    <w:p w14:paraId="6CCB323B" w14:textId="6350C311" w:rsidR="00F74DFA" w:rsidRDefault="00F74DFA" w:rsidP="00D9303B"/>
    <w:p w14:paraId="4A52EF81" w14:textId="3A89F377" w:rsidR="00F74DFA" w:rsidRDefault="00F74DFA" w:rsidP="00D9303B"/>
    <w:p w14:paraId="6ABAFB42" w14:textId="77777777" w:rsidR="00F74DFA" w:rsidRDefault="00F74DFA" w:rsidP="00D9303B"/>
    <w:p w14:paraId="2245F330" w14:textId="77777777" w:rsidR="00F74DFA" w:rsidRDefault="00F74DFA" w:rsidP="00D9303B"/>
    <w:p w14:paraId="3727C511" w14:textId="77777777" w:rsidR="00D9303B" w:rsidRDefault="00D9303B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14:paraId="5F90B952" w14:textId="124EC680" w:rsidR="00493B7C" w:rsidRDefault="00493B7C" w:rsidP="002C7D08">
      <w:pPr>
        <w:spacing w:line="240" w:lineRule="auto"/>
        <w:rPr>
          <w:lang w:val="en-US" w:eastAsia="fi-FI"/>
        </w:rPr>
      </w:pPr>
    </w:p>
    <w:p w14:paraId="7321E3FB" w14:textId="741683C2" w:rsidR="000D21E8" w:rsidRDefault="000D21E8" w:rsidP="002C7D08">
      <w:pPr>
        <w:spacing w:line="240" w:lineRule="auto"/>
        <w:rPr>
          <w:lang w:val="en-US" w:eastAsia="fi-FI"/>
        </w:rPr>
      </w:pPr>
    </w:p>
    <w:p w14:paraId="1EC9A8B5" w14:textId="16BED2AF" w:rsidR="000D21E8" w:rsidRDefault="000D21E8" w:rsidP="002C7D08">
      <w:pPr>
        <w:spacing w:line="240" w:lineRule="auto"/>
        <w:rPr>
          <w:lang w:val="en-US" w:eastAsia="fi-FI"/>
        </w:rPr>
      </w:pPr>
    </w:p>
    <w:p w14:paraId="31A54151" w14:textId="439DB3B2" w:rsidR="000D21E8" w:rsidRDefault="000D21E8" w:rsidP="002C7D08">
      <w:pPr>
        <w:spacing w:line="240" w:lineRule="auto"/>
        <w:rPr>
          <w:lang w:val="en-US" w:eastAsia="fi-FI"/>
        </w:rPr>
      </w:pPr>
    </w:p>
    <w:p w14:paraId="0A63FA51" w14:textId="36A5318B" w:rsidR="000D21E8" w:rsidRDefault="00894C85" w:rsidP="002C7D08">
      <w:pPr>
        <w:spacing w:line="240" w:lineRule="auto"/>
        <w:rPr>
          <w:b/>
          <w:lang w:val="en-US" w:eastAsia="fi-FI"/>
        </w:rPr>
      </w:pPr>
      <w:r>
        <w:rPr>
          <w:b/>
          <w:lang w:val="en-US" w:eastAsia="fi-FI"/>
        </w:rPr>
        <w:t>Theory Part:</w:t>
      </w:r>
    </w:p>
    <w:p w14:paraId="6911F493" w14:textId="73B41412" w:rsidR="00894C85" w:rsidRDefault="00894C85" w:rsidP="002C7D08">
      <w:pPr>
        <w:spacing w:line="240" w:lineRule="auto"/>
        <w:rPr>
          <w:b/>
          <w:lang w:val="en-US" w:eastAsia="fi-FI"/>
        </w:rPr>
      </w:pPr>
    </w:p>
    <w:p w14:paraId="5E72F039" w14:textId="6779FFD6" w:rsidR="00894C85" w:rsidRDefault="00FB2DF0" w:rsidP="002C7D08">
      <w:pPr>
        <w:spacing w:line="240" w:lineRule="auto"/>
        <w:rPr>
          <w:b/>
          <w:lang w:val="en-US" w:eastAsia="fi-FI"/>
        </w:rPr>
      </w:pPr>
      <w:proofErr w:type="gramStart"/>
      <w:r>
        <w:rPr>
          <w:b/>
          <w:lang w:val="en-US" w:eastAsia="fi-FI"/>
        </w:rPr>
        <w:t>Subquery</w:t>
      </w:r>
      <w:r w:rsidR="0002118D">
        <w:rPr>
          <w:b/>
          <w:lang w:val="en-US" w:eastAsia="fi-FI"/>
        </w:rPr>
        <w:t xml:space="preserve"> :</w:t>
      </w:r>
      <w:proofErr w:type="gramEnd"/>
    </w:p>
    <w:p w14:paraId="51704A29" w14:textId="56AF6AF0" w:rsidR="0002118D" w:rsidRDefault="0002118D" w:rsidP="002C7D08">
      <w:pPr>
        <w:spacing w:line="240" w:lineRule="auto"/>
        <w:rPr>
          <w:b/>
          <w:lang w:val="en-US" w:eastAsia="fi-FI"/>
        </w:rPr>
      </w:pPr>
    </w:p>
    <w:p w14:paraId="22A66B9B" w14:textId="7A9D3581" w:rsidR="0002118D" w:rsidRPr="00321D45" w:rsidRDefault="0002118D" w:rsidP="00321D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Cs w:val="24"/>
          <w:lang w:val="en-US" w:eastAsia="fi-FI"/>
        </w:rPr>
      </w:pPr>
      <w:r w:rsidRPr="00321D45">
        <w:rPr>
          <w:rFonts w:ascii="Times New Roman" w:hAnsi="Times New Roman" w:cs="Times New Roman"/>
          <w:szCs w:val="24"/>
          <w:lang w:val="en-US" w:eastAsia="fi-FI"/>
        </w:rPr>
        <w:t xml:space="preserve">A </w:t>
      </w:r>
      <w:r w:rsidR="00321D45">
        <w:rPr>
          <w:rFonts w:ascii="Times New Roman" w:hAnsi="Times New Roman" w:cs="Times New Roman"/>
          <w:szCs w:val="24"/>
          <w:lang w:val="en-US" w:eastAsia="fi-FI"/>
        </w:rPr>
        <w:t xml:space="preserve">subquery is that code that can be used to filter the data from the database to reduce the time there are </w:t>
      </w:r>
      <w:r w:rsidRPr="00321D45">
        <w:rPr>
          <w:rFonts w:ascii="Times New Roman" w:hAnsi="Times New Roman" w:cs="Times New Roman"/>
          <w:szCs w:val="24"/>
          <w:lang w:val="en-US" w:eastAsia="fi-FI"/>
        </w:rPr>
        <w:t xml:space="preserve">SELECT </w:t>
      </w:r>
      <w:r w:rsidR="00321D45">
        <w:rPr>
          <w:rFonts w:ascii="Times New Roman" w:hAnsi="Times New Roman" w:cs="Times New Roman"/>
          <w:szCs w:val="24"/>
          <w:lang w:val="en-US" w:eastAsia="fi-FI"/>
        </w:rPr>
        <w:t>class,</w:t>
      </w:r>
      <w:r w:rsidRPr="00321D45">
        <w:rPr>
          <w:rFonts w:ascii="Times New Roman" w:hAnsi="Times New Roman" w:cs="Times New Roman"/>
          <w:szCs w:val="24"/>
          <w:lang w:val="en-US" w:eastAsia="fi-FI"/>
        </w:rPr>
        <w:t xml:space="preserve"> FROM </w:t>
      </w:r>
      <w:r w:rsidR="00321D45">
        <w:rPr>
          <w:rFonts w:ascii="Times New Roman" w:hAnsi="Times New Roman" w:cs="Times New Roman"/>
          <w:szCs w:val="24"/>
          <w:lang w:val="en-US" w:eastAsia="fi-FI"/>
        </w:rPr>
        <w:t>class</w:t>
      </w:r>
      <w:r w:rsidRPr="00321D45">
        <w:rPr>
          <w:rFonts w:ascii="Times New Roman" w:hAnsi="Times New Roman" w:cs="Times New Roman"/>
          <w:szCs w:val="24"/>
          <w:lang w:val="en-US" w:eastAsia="fi-FI"/>
        </w:rPr>
        <w:t>, WHERE</w:t>
      </w:r>
      <w:r w:rsidR="00321D45">
        <w:rPr>
          <w:rFonts w:ascii="Times New Roman" w:hAnsi="Times New Roman" w:cs="Times New Roman"/>
          <w:szCs w:val="24"/>
          <w:lang w:val="en-US" w:eastAsia="fi-FI"/>
        </w:rPr>
        <w:t xml:space="preserve"> class</w:t>
      </w:r>
      <w:r w:rsidRPr="00321D45">
        <w:rPr>
          <w:rFonts w:ascii="Times New Roman" w:hAnsi="Times New Roman" w:cs="Times New Roman"/>
          <w:szCs w:val="24"/>
          <w:lang w:val="en-US" w:eastAsia="fi-FI"/>
        </w:rPr>
        <w:t>.</w:t>
      </w:r>
    </w:p>
    <w:p w14:paraId="7B71C8B1" w14:textId="77777777" w:rsidR="0002118D" w:rsidRPr="00321D45" w:rsidRDefault="0002118D" w:rsidP="002C7D08">
      <w:pPr>
        <w:spacing w:line="240" w:lineRule="auto"/>
        <w:rPr>
          <w:rFonts w:ascii="Times New Roman" w:hAnsi="Times New Roman" w:cs="Times New Roman"/>
          <w:szCs w:val="24"/>
          <w:lang w:val="en-US" w:eastAsia="fi-FI"/>
        </w:rPr>
      </w:pPr>
    </w:p>
    <w:p w14:paraId="3BD9A323" w14:textId="12FDC573" w:rsidR="0002118D" w:rsidRPr="00321D45" w:rsidRDefault="0002118D" w:rsidP="00321D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Cs w:val="24"/>
          <w:lang w:val="en-US" w:eastAsia="fi-FI"/>
        </w:rPr>
      </w:pPr>
      <w:r w:rsidRPr="00321D45">
        <w:rPr>
          <w:rFonts w:ascii="Times New Roman" w:hAnsi="Times New Roman" w:cs="Times New Roman"/>
          <w:szCs w:val="24"/>
          <w:lang w:val="en-US" w:eastAsia="fi-FI"/>
        </w:rPr>
        <w:t>Also can</w:t>
      </w:r>
      <w:r w:rsidR="00321D45">
        <w:rPr>
          <w:rFonts w:ascii="Times New Roman" w:hAnsi="Times New Roman" w:cs="Times New Roman"/>
          <w:szCs w:val="24"/>
          <w:lang w:val="en-US" w:eastAsia="fi-FI"/>
        </w:rPr>
        <w:t xml:space="preserve"> be used </w:t>
      </w:r>
      <w:r w:rsidR="00321D45" w:rsidRPr="00321D45">
        <w:rPr>
          <w:rFonts w:ascii="Times New Roman" w:hAnsi="Times New Roman" w:cs="Times New Roman"/>
          <w:szCs w:val="24"/>
          <w:lang w:val="en-US" w:eastAsia="fi-FI"/>
        </w:rPr>
        <w:t>inside</w:t>
      </w:r>
      <w:r w:rsidRPr="00321D45">
        <w:rPr>
          <w:rFonts w:ascii="Times New Roman" w:hAnsi="Times New Roman" w:cs="Times New Roman"/>
          <w:szCs w:val="24"/>
          <w:lang w:val="en-US" w:eastAsia="fi-FI"/>
        </w:rPr>
        <w:t xml:space="preserve"> a </w:t>
      </w:r>
      <w:r w:rsidRPr="00321D45">
        <w:rPr>
          <w:rFonts w:ascii="Times New Roman" w:hAnsi="Times New Roman" w:cs="Times New Roman"/>
          <w:caps/>
          <w:szCs w:val="24"/>
          <w:lang w:val="en-US" w:eastAsia="fi-FI"/>
        </w:rPr>
        <w:t xml:space="preserve">select, insert, update </w:t>
      </w:r>
      <w:r w:rsidRPr="00321D45">
        <w:rPr>
          <w:rFonts w:ascii="Times New Roman" w:hAnsi="Times New Roman" w:cs="Times New Roman"/>
          <w:smallCaps/>
          <w:szCs w:val="24"/>
          <w:lang w:val="en-US" w:eastAsia="fi-FI"/>
        </w:rPr>
        <w:t>OR</w:t>
      </w:r>
      <w:r w:rsidRPr="00321D45">
        <w:rPr>
          <w:rFonts w:ascii="Times New Roman" w:hAnsi="Times New Roman" w:cs="Times New Roman"/>
          <w:caps/>
          <w:szCs w:val="24"/>
          <w:lang w:val="en-US" w:eastAsia="fi-FI"/>
        </w:rPr>
        <w:t xml:space="preserve"> delete</w:t>
      </w:r>
      <w:r w:rsidRPr="00321D45">
        <w:rPr>
          <w:rFonts w:ascii="Times New Roman" w:hAnsi="Times New Roman" w:cs="Times New Roman"/>
          <w:szCs w:val="24"/>
          <w:lang w:val="en-US" w:eastAsia="fi-FI"/>
        </w:rPr>
        <w:t xml:space="preserve"> statements.</w:t>
      </w:r>
    </w:p>
    <w:p w14:paraId="1AFFC9E6" w14:textId="77777777" w:rsidR="0002118D" w:rsidRPr="00321D45" w:rsidRDefault="0002118D" w:rsidP="002C7D08">
      <w:pPr>
        <w:spacing w:line="240" w:lineRule="auto"/>
        <w:rPr>
          <w:rFonts w:ascii="Times New Roman" w:hAnsi="Times New Roman" w:cs="Times New Roman"/>
          <w:szCs w:val="24"/>
          <w:lang w:val="en-US" w:eastAsia="fi-FI"/>
        </w:rPr>
      </w:pPr>
    </w:p>
    <w:p w14:paraId="4531A0E5" w14:textId="1F8A2C26" w:rsidR="0002118D" w:rsidRPr="00321D45" w:rsidRDefault="00321D45" w:rsidP="00321D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Cs w:val="24"/>
          <w:lang w:val="en-US" w:eastAsia="fi-FI"/>
        </w:rPr>
      </w:pPr>
      <w:r>
        <w:rPr>
          <w:rFonts w:ascii="Times New Roman" w:hAnsi="Times New Roman" w:cs="Times New Roman"/>
          <w:szCs w:val="24"/>
          <w:lang w:val="en-US" w:eastAsia="fi-FI"/>
        </w:rPr>
        <w:t xml:space="preserve">Subquery also called as </w:t>
      </w:r>
      <w:r w:rsidR="00BA7198">
        <w:rPr>
          <w:rFonts w:ascii="Times New Roman" w:hAnsi="Times New Roman" w:cs="Times New Roman"/>
          <w:szCs w:val="24"/>
          <w:lang w:val="en-US" w:eastAsia="fi-FI"/>
        </w:rPr>
        <w:t>inner query or a nested query.</w:t>
      </w:r>
    </w:p>
    <w:p w14:paraId="24F7BCF3" w14:textId="4C8A18CE" w:rsidR="00894C85" w:rsidRPr="00321D45" w:rsidRDefault="00894C85" w:rsidP="002C7D08">
      <w:pPr>
        <w:spacing w:line="240" w:lineRule="auto"/>
        <w:rPr>
          <w:rFonts w:ascii="Times New Roman" w:hAnsi="Times New Roman" w:cs="Times New Roman"/>
          <w:b/>
          <w:szCs w:val="24"/>
          <w:lang w:val="en-US" w:eastAsia="fi-FI"/>
        </w:rPr>
      </w:pPr>
    </w:p>
    <w:p w14:paraId="68E66236" w14:textId="7573DA5B" w:rsidR="0002118D" w:rsidRPr="00321D45" w:rsidRDefault="0002118D" w:rsidP="00321D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Cs w:val="24"/>
          <w:lang w:val="en-US" w:eastAsia="fi-FI"/>
        </w:rPr>
      </w:pPr>
      <w:r w:rsidRPr="00321D45">
        <w:rPr>
          <w:rFonts w:ascii="Times New Roman" w:hAnsi="Times New Roman" w:cs="Times New Roman"/>
          <w:szCs w:val="24"/>
          <w:lang w:val="en-US" w:eastAsia="fi-FI"/>
        </w:rPr>
        <w:t>The inner query executes first before it parent query so that the result of an inner query can be passed to the outer query.</w:t>
      </w:r>
    </w:p>
    <w:p w14:paraId="63CE94B4" w14:textId="20D979C3" w:rsidR="0002118D" w:rsidRPr="00321D45" w:rsidRDefault="00BA7198" w:rsidP="00321D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Cs w:val="24"/>
          <w:lang w:val="en-US" w:eastAsia="fi-FI"/>
        </w:rPr>
      </w:pPr>
      <w:r>
        <w:rPr>
          <w:rFonts w:ascii="Times New Roman" w:hAnsi="Times New Roman" w:cs="Times New Roman"/>
          <w:szCs w:val="24"/>
          <w:lang w:val="en-US" w:eastAsia="fi-FI"/>
        </w:rPr>
        <w:t>A query immediately enclosed set function is impossible.</w:t>
      </w:r>
    </w:p>
    <w:p w14:paraId="0D5047E0" w14:textId="554CE1BB" w:rsidR="009D7600" w:rsidRDefault="00321D45" w:rsidP="002C7D08">
      <w:pPr>
        <w:spacing w:line="240" w:lineRule="auto"/>
        <w:rPr>
          <w:rFonts w:ascii="Times New Roman" w:hAnsi="Times New Roman" w:cs="Times New Roman"/>
          <w:szCs w:val="24"/>
          <w:lang w:val="en-US" w:eastAsia="fi-FI"/>
        </w:rPr>
      </w:pPr>
      <w:r>
        <w:rPr>
          <w:rFonts w:ascii="Times New Roman" w:hAnsi="Times New Roman" w:cs="Times New Roman"/>
          <w:szCs w:val="24"/>
          <w:lang w:val="en-US" w:eastAsia="fi-FI"/>
        </w:rPr>
        <w:t xml:space="preserve">      Example:</w:t>
      </w:r>
    </w:p>
    <w:p w14:paraId="017C95F5" w14:textId="77777777" w:rsidR="00321D45" w:rsidRPr="00321D45" w:rsidRDefault="00321D45" w:rsidP="002C7D08">
      <w:pPr>
        <w:spacing w:line="240" w:lineRule="auto"/>
        <w:rPr>
          <w:rFonts w:ascii="Times New Roman" w:hAnsi="Times New Roman" w:cs="Times New Roman"/>
          <w:szCs w:val="24"/>
          <w:lang w:val="en-US" w:eastAsia="fi-FI"/>
        </w:rPr>
      </w:pPr>
    </w:p>
    <w:p w14:paraId="571FB8E1" w14:textId="2DCFB322" w:rsidR="009D7600" w:rsidRPr="00321D45" w:rsidRDefault="009D7600" w:rsidP="00321D45">
      <w:pPr>
        <w:ind w:left="1440" w:hanging="360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 xml:space="preserve">SELECT   id, first name </w:t>
      </w:r>
    </w:p>
    <w:p w14:paraId="69AB1D14" w14:textId="35142B58" w:rsidR="009D7600" w:rsidRPr="00321D45" w:rsidRDefault="009D7600" w:rsidP="00321D45">
      <w:pPr>
        <w:ind w:left="1440" w:hanging="360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 xml:space="preserve">FROM student </w:t>
      </w:r>
      <w:r w:rsidR="00321D45"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>details</w:t>
      </w:r>
      <w:r w:rsidR="00321D45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 xml:space="preserve">(this is table </w:t>
      </w:r>
      <w:bookmarkStart w:id="0" w:name="_GoBack"/>
      <w:bookmarkEnd w:id="0"/>
      <w:r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>that you wanted)</w:t>
      </w:r>
    </w:p>
    <w:p w14:paraId="750E668F" w14:textId="7655CF73" w:rsidR="009D7600" w:rsidRPr="00321D45" w:rsidRDefault="009D7600" w:rsidP="00321D45">
      <w:pPr>
        <w:ind w:left="1440" w:hanging="360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>WHERE first name IN (</w:t>
      </w:r>
      <w:r w:rsidRPr="00321D45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>'here we can write the name that you need</w:t>
      </w:r>
      <w:r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 xml:space="preserve"> ');</w:t>
      </w:r>
    </w:p>
    <w:p w14:paraId="5C3A61EC" w14:textId="3E9C0450" w:rsidR="009D7600" w:rsidRPr="00321D45" w:rsidRDefault="009D7600" w:rsidP="002C7D08">
      <w:pPr>
        <w:spacing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</w:p>
    <w:p w14:paraId="025E46DC" w14:textId="3CAA8D12" w:rsidR="009D7600" w:rsidRPr="00321D45" w:rsidRDefault="009D7600" w:rsidP="00321D45">
      <w:pPr>
        <w:pStyle w:val="ListParagraph"/>
        <w:numPr>
          <w:ilvl w:val="0"/>
          <w:numId w:val="40"/>
        </w:numPr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 xml:space="preserve">By using </w:t>
      </w:r>
      <w:r w:rsidR="00321D45"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>subquery,</w:t>
      </w:r>
      <w:r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 xml:space="preserve"> structure a complex query into isolated part of data</w:t>
      </w:r>
      <w:r w:rsid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 xml:space="preserve"> broken</w:t>
      </w:r>
      <w:r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 xml:space="preserve"> of step by </w:t>
      </w:r>
      <w:r w:rsidR="00321D45"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>step code</w:t>
      </w:r>
      <w:r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 xml:space="preserve"> maintenance.</w:t>
      </w:r>
    </w:p>
    <w:p w14:paraId="0003372B" w14:textId="470940B7" w:rsidR="009D7600" w:rsidRPr="00321D45" w:rsidRDefault="009D7600" w:rsidP="002C7D08">
      <w:pPr>
        <w:spacing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</w:p>
    <w:p w14:paraId="4904960E" w14:textId="22343266" w:rsidR="009D7600" w:rsidRPr="00321D45" w:rsidRDefault="009D7600" w:rsidP="00321D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Cs w:val="24"/>
          <w:lang w:val="en-US" w:eastAsia="fi-FI"/>
        </w:rPr>
      </w:pPr>
      <w:r w:rsidRPr="00321D45"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>Subqueries allow you to use the result of another query in the outer query.</w:t>
      </w:r>
    </w:p>
    <w:p w14:paraId="47E908A5" w14:textId="3AE725A4" w:rsidR="0002118D" w:rsidRDefault="0002118D" w:rsidP="002C7D08">
      <w:pPr>
        <w:spacing w:line="240" w:lineRule="auto"/>
        <w:rPr>
          <w:lang w:val="en-US" w:eastAsia="fi-FI"/>
        </w:rPr>
      </w:pPr>
    </w:p>
    <w:p w14:paraId="509BE503" w14:textId="77777777" w:rsidR="0002118D" w:rsidRPr="0002118D" w:rsidRDefault="0002118D" w:rsidP="002C7D08">
      <w:pPr>
        <w:spacing w:line="240" w:lineRule="auto"/>
        <w:rPr>
          <w:lang w:val="en-US" w:eastAsia="fi-FI"/>
        </w:rPr>
      </w:pPr>
    </w:p>
    <w:p w14:paraId="3832FF76" w14:textId="343224EE" w:rsidR="000D21E8" w:rsidRDefault="000D21E8" w:rsidP="002C7D08">
      <w:pPr>
        <w:spacing w:line="240" w:lineRule="auto"/>
        <w:rPr>
          <w:lang w:val="en-US" w:eastAsia="fi-FI"/>
        </w:rPr>
      </w:pPr>
    </w:p>
    <w:p w14:paraId="02BF8353" w14:textId="18734FAD" w:rsidR="000D21E8" w:rsidRDefault="000D21E8" w:rsidP="002C7D08">
      <w:pPr>
        <w:spacing w:line="240" w:lineRule="auto"/>
        <w:rPr>
          <w:lang w:val="en-US" w:eastAsia="fi-FI"/>
        </w:rPr>
      </w:pPr>
    </w:p>
    <w:p w14:paraId="1AC44EAE" w14:textId="723D6AF3" w:rsidR="000D21E8" w:rsidRDefault="00ED3836" w:rsidP="002C7D08">
      <w:pPr>
        <w:spacing w:line="240" w:lineRule="auto"/>
        <w:rPr>
          <w:lang w:val="en-US" w:eastAsia="fi-FI"/>
        </w:rPr>
      </w:pPr>
      <w:r>
        <w:rPr>
          <w:lang w:val="en-US" w:eastAsia="fi-FI"/>
        </w:rPr>
        <w:t>Reference:</w:t>
      </w:r>
    </w:p>
    <w:p w14:paraId="393CDD1F" w14:textId="4A4554F7" w:rsidR="00ED3836" w:rsidRDefault="00ED3836" w:rsidP="002C7D08">
      <w:pPr>
        <w:spacing w:line="240" w:lineRule="auto"/>
        <w:rPr>
          <w:lang w:val="en-US" w:eastAsia="fi-FI"/>
        </w:rPr>
      </w:pPr>
    </w:p>
    <w:p w14:paraId="60D95907" w14:textId="437AC5E3" w:rsidR="00ED3836" w:rsidRDefault="00C91B40" w:rsidP="002C7D08">
      <w:pPr>
        <w:spacing w:line="240" w:lineRule="auto"/>
        <w:rPr>
          <w:lang w:val="en-US" w:eastAsia="fi-FI"/>
        </w:rPr>
      </w:pPr>
      <w:hyperlink r:id="rId14" w:history="1">
        <w:r w:rsidR="00ED3836" w:rsidRPr="00B12B7B">
          <w:rPr>
            <w:rStyle w:val="Hyperlink"/>
            <w:lang w:val="en-US" w:eastAsia="fi-FI"/>
          </w:rPr>
          <w:t>https://www.tutorialspoint.com/sql/sql-sub-queries.htm</w:t>
        </w:r>
      </w:hyperlink>
    </w:p>
    <w:p w14:paraId="58067D9D" w14:textId="77777777" w:rsidR="00ED3836" w:rsidRDefault="00ED3836" w:rsidP="002C7D08">
      <w:pPr>
        <w:spacing w:line="240" w:lineRule="auto"/>
        <w:rPr>
          <w:lang w:val="en-US" w:eastAsia="fi-FI"/>
        </w:rPr>
      </w:pPr>
    </w:p>
    <w:p w14:paraId="739B51D9" w14:textId="3604FD7E" w:rsidR="00ED3836" w:rsidRDefault="00C91B40" w:rsidP="002C7D08">
      <w:pPr>
        <w:spacing w:line="240" w:lineRule="auto"/>
        <w:rPr>
          <w:lang w:val="en-US" w:eastAsia="fi-FI"/>
        </w:rPr>
      </w:pPr>
      <w:hyperlink r:id="rId15" w:history="1">
        <w:r w:rsidR="00ED3836" w:rsidRPr="00B12B7B">
          <w:rPr>
            <w:rStyle w:val="Hyperlink"/>
            <w:lang w:val="en-US" w:eastAsia="fi-FI"/>
          </w:rPr>
          <w:t>https://www.w3resource.com/sql/subqueries/understanding-sql-subqueries.php</w:t>
        </w:r>
      </w:hyperlink>
    </w:p>
    <w:p w14:paraId="787D9BFE" w14:textId="77777777" w:rsidR="00ED3836" w:rsidRDefault="00ED3836" w:rsidP="002C7D08">
      <w:pPr>
        <w:spacing w:line="240" w:lineRule="auto"/>
        <w:rPr>
          <w:lang w:val="en-US" w:eastAsia="fi-FI"/>
        </w:rPr>
      </w:pPr>
    </w:p>
    <w:p w14:paraId="55B11770" w14:textId="52649903" w:rsidR="00ED3836" w:rsidRDefault="00C91B40" w:rsidP="002C7D08">
      <w:pPr>
        <w:spacing w:line="240" w:lineRule="auto"/>
        <w:rPr>
          <w:lang w:val="en-US" w:eastAsia="fi-FI"/>
        </w:rPr>
      </w:pPr>
      <w:hyperlink r:id="rId16" w:history="1">
        <w:r w:rsidR="00ED3836" w:rsidRPr="00B12B7B">
          <w:rPr>
            <w:rStyle w:val="Hyperlink"/>
            <w:lang w:val="en-US" w:eastAsia="fi-FI"/>
          </w:rPr>
          <w:t>http://www.geeksengine.com/database/subquery/what-is-subquery.php</w:t>
        </w:r>
      </w:hyperlink>
    </w:p>
    <w:p w14:paraId="58257DB2" w14:textId="6A28A82E" w:rsidR="00ED3836" w:rsidRDefault="00ED3836" w:rsidP="002C7D08">
      <w:pPr>
        <w:spacing w:line="240" w:lineRule="auto"/>
        <w:rPr>
          <w:lang w:val="en-US" w:eastAsia="fi-FI"/>
        </w:rPr>
      </w:pPr>
    </w:p>
    <w:p w14:paraId="34C8EC51" w14:textId="77777777" w:rsidR="00ED3836" w:rsidRDefault="00ED3836" w:rsidP="002C7D08">
      <w:pPr>
        <w:spacing w:line="240" w:lineRule="auto"/>
        <w:rPr>
          <w:lang w:val="en-US" w:eastAsia="fi-FI"/>
        </w:rPr>
      </w:pPr>
    </w:p>
    <w:p w14:paraId="31AF6182" w14:textId="4B6F4CF2" w:rsidR="000D21E8" w:rsidRDefault="000D21E8" w:rsidP="002C7D08">
      <w:pPr>
        <w:spacing w:line="240" w:lineRule="auto"/>
        <w:rPr>
          <w:lang w:val="en-US" w:eastAsia="fi-FI"/>
        </w:rPr>
      </w:pPr>
    </w:p>
    <w:p w14:paraId="07E7B27D" w14:textId="77F3A2AF" w:rsidR="000D21E8" w:rsidRDefault="000D21E8" w:rsidP="002C7D08">
      <w:pPr>
        <w:spacing w:line="240" w:lineRule="auto"/>
        <w:rPr>
          <w:lang w:val="en-US" w:eastAsia="fi-FI"/>
        </w:rPr>
      </w:pPr>
    </w:p>
    <w:p w14:paraId="58B50072" w14:textId="0B26E944" w:rsidR="000D21E8" w:rsidRDefault="000D21E8" w:rsidP="002C7D08">
      <w:pPr>
        <w:spacing w:line="240" w:lineRule="auto"/>
        <w:rPr>
          <w:lang w:val="en-US" w:eastAsia="fi-FI"/>
        </w:rPr>
      </w:pPr>
    </w:p>
    <w:p w14:paraId="6ECF98B0" w14:textId="62286DDA" w:rsidR="000D21E8" w:rsidRDefault="000D21E8" w:rsidP="002C7D08">
      <w:pPr>
        <w:spacing w:line="240" w:lineRule="auto"/>
        <w:rPr>
          <w:lang w:val="en-US" w:eastAsia="fi-FI"/>
        </w:rPr>
      </w:pPr>
    </w:p>
    <w:p w14:paraId="440B2886" w14:textId="5386F425" w:rsidR="000D21E8" w:rsidRDefault="000D21E8" w:rsidP="002C7D08">
      <w:pPr>
        <w:spacing w:line="240" w:lineRule="auto"/>
        <w:rPr>
          <w:lang w:val="en-US" w:eastAsia="fi-FI"/>
        </w:rPr>
      </w:pPr>
    </w:p>
    <w:p w14:paraId="193382D8" w14:textId="77777777" w:rsidR="00321D45" w:rsidRDefault="00321D45" w:rsidP="002C7D08">
      <w:pPr>
        <w:spacing w:line="240" w:lineRule="auto"/>
        <w:rPr>
          <w:lang w:val="en-US" w:eastAsia="fi-FI"/>
        </w:rPr>
      </w:pPr>
    </w:p>
    <w:p w14:paraId="56042758" w14:textId="77777777" w:rsidR="00321D45" w:rsidRDefault="00321D45" w:rsidP="002C7D08">
      <w:pPr>
        <w:spacing w:line="240" w:lineRule="auto"/>
        <w:rPr>
          <w:lang w:val="en-US" w:eastAsia="fi-FI"/>
        </w:rPr>
      </w:pPr>
    </w:p>
    <w:p w14:paraId="0071423A" w14:textId="77777777" w:rsidR="00321D45" w:rsidRDefault="00321D45" w:rsidP="002C7D08">
      <w:pPr>
        <w:spacing w:line="240" w:lineRule="auto"/>
        <w:rPr>
          <w:lang w:val="en-US" w:eastAsia="fi-FI"/>
        </w:rPr>
      </w:pPr>
    </w:p>
    <w:p w14:paraId="50B9A6F0" w14:textId="77777777" w:rsidR="00321D45" w:rsidRDefault="00321D45" w:rsidP="002C7D08">
      <w:pPr>
        <w:spacing w:line="240" w:lineRule="auto"/>
        <w:rPr>
          <w:lang w:val="en-US" w:eastAsia="fi-FI"/>
        </w:rPr>
      </w:pPr>
    </w:p>
    <w:p w14:paraId="2733BB6F" w14:textId="77777777" w:rsidR="00321D45" w:rsidRDefault="00321D45" w:rsidP="002C7D08">
      <w:pPr>
        <w:spacing w:line="240" w:lineRule="auto"/>
        <w:rPr>
          <w:lang w:val="en-US" w:eastAsia="fi-FI"/>
        </w:rPr>
      </w:pPr>
    </w:p>
    <w:p w14:paraId="66293E55" w14:textId="04BB723A" w:rsidR="00321D45" w:rsidRDefault="00321D45" w:rsidP="002C7D08">
      <w:pPr>
        <w:spacing w:line="240" w:lineRule="auto"/>
        <w:rPr>
          <w:lang w:val="en-US" w:eastAsia="fi-FI"/>
        </w:rPr>
      </w:pPr>
    </w:p>
    <w:p w14:paraId="2619C794" w14:textId="33981A60" w:rsidR="00ED3836" w:rsidRDefault="00ED3836" w:rsidP="002C7D08">
      <w:pPr>
        <w:spacing w:line="240" w:lineRule="auto"/>
        <w:rPr>
          <w:lang w:val="en-US" w:eastAsia="fi-FI"/>
        </w:rPr>
      </w:pPr>
    </w:p>
    <w:p w14:paraId="6D38ABDD" w14:textId="51CB0499" w:rsidR="00ED3836" w:rsidRDefault="00ED3836" w:rsidP="002C7D08">
      <w:pPr>
        <w:spacing w:line="240" w:lineRule="auto"/>
        <w:rPr>
          <w:lang w:val="en-US" w:eastAsia="fi-FI"/>
        </w:rPr>
      </w:pPr>
    </w:p>
    <w:p w14:paraId="747C3F3D" w14:textId="77777777" w:rsidR="00ED3836" w:rsidRDefault="00ED3836" w:rsidP="002C7D08">
      <w:pPr>
        <w:spacing w:line="240" w:lineRule="auto"/>
        <w:rPr>
          <w:lang w:val="en-US" w:eastAsia="fi-FI"/>
        </w:rPr>
      </w:pPr>
    </w:p>
    <w:p w14:paraId="2AB78B94" w14:textId="77777777" w:rsidR="00321D45" w:rsidRDefault="00321D45" w:rsidP="002C7D08">
      <w:pPr>
        <w:spacing w:line="240" w:lineRule="auto"/>
        <w:rPr>
          <w:lang w:val="en-US" w:eastAsia="fi-FI"/>
        </w:rPr>
      </w:pPr>
    </w:p>
    <w:p w14:paraId="75799257" w14:textId="77777777" w:rsidR="00321D45" w:rsidRDefault="00321D45" w:rsidP="002C7D08">
      <w:pPr>
        <w:spacing w:line="240" w:lineRule="auto"/>
        <w:rPr>
          <w:lang w:val="en-US" w:eastAsia="fi-FI"/>
        </w:rPr>
      </w:pPr>
    </w:p>
    <w:p w14:paraId="0F792171" w14:textId="77777777" w:rsidR="00321D45" w:rsidRDefault="00321D45" w:rsidP="002C7D08">
      <w:pPr>
        <w:spacing w:line="240" w:lineRule="auto"/>
        <w:rPr>
          <w:lang w:val="en-US" w:eastAsia="fi-FI"/>
        </w:rPr>
      </w:pPr>
    </w:p>
    <w:p w14:paraId="5FC3A9B5" w14:textId="59D65B4B" w:rsidR="000D21E8" w:rsidRPr="000D21E8" w:rsidRDefault="000D21E8" w:rsidP="002C7D08">
      <w:pPr>
        <w:spacing w:line="240" w:lineRule="auto"/>
        <w:rPr>
          <w:b/>
          <w:sz w:val="28"/>
          <w:szCs w:val="28"/>
          <w:lang w:val="en-US" w:eastAsia="fi-FI"/>
        </w:rPr>
      </w:pPr>
      <w:r w:rsidRPr="000D21E8">
        <w:rPr>
          <w:b/>
          <w:sz w:val="28"/>
          <w:szCs w:val="28"/>
          <w:lang w:val="en-US" w:eastAsia="fi-FI"/>
        </w:rPr>
        <w:t>Practical Part:</w:t>
      </w:r>
    </w:p>
    <w:p w14:paraId="40AD7561" w14:textId="648F7844" w:rsidR="000D21E8" w:rsidRDefault="000D21E8" w:rsidP="002C7D08">
      <w:pPr>
        <w:spacing w:line="240" w:lineRule="auto"/>
        <w:rPr>
          <w:lang w:val="en-US" w:eastAsia="fi-FI"/>
        </w:rPr>
      </w:pPr>
    </w:p>
    <w:p w14:paraId="1B8EC32D" w14:textId="34F58EAF" w:rsidR="000D21E8" w:rsidRDefault="000D21E8" w:rsidP="000D21E8">
      <w:pPr>
        <w:pStyle w:val="ListParagraph"/>
        <w:numPr>
          <w:ilvl w:val="0"/>
          <w:numId w:val="39"/>
        </w:numPr>
        <w:rPr>
          <w:rFonts w:cs="Arial"/>
          <w:sz w:val="28"/>
          <w:szCs w:val="28"/>
          <w:lang w:val="en-US"/>
        </w:rPr>
      </w:pPr>
      <w:r w:rsidRPr="000D21E8">
        <w:rPr>
          <w:rFonts w:cs="Arial"/>
          <w:sz w:val="28"/>
          <w:szCs w:val="28"/>
          <w:lang w:val="en-US"/>
        </w:rPr>
        <w:t xml:space="preserve">Find the branch where Ann works. Include at least </w:t>
      </w:r>
      <w:proofErr w:type="gramStart"/>
      <w:r w:rsidRPr="000D21E8">
        <w:rPr>
          <w:rFonts w:cs="Arial"/>
          <w:sz w:val="28"/>
          <w:szCs w:val="28"/>
          <w:lang w:val="en-US"/>
        </w:rPr>
        <w:t>columns</w:t>
      </w:r>
      <w:proofErr w:type="gramEnd"/>
      <w:r w:rsidRPr="000D21E8">
        <w:rPr>
          <w:rFonts w:cs="Arial"/>
          <w:sz w:val="28"/>
          <w:szCs w:val="28"/>
          <w:lang w:val="en-US"/>
        </w:rPr>
        <w:t xml:space="preserve"> Street and City from Branch table. If you want to include column </w:t>
      </w:r>
      <w:proofErr w:type="spellStart"/>
      <w:r w:rsidRPr="000D21E8">
        <w:rPr>
          <w:rFonts w:cs="Arial"/>
          <w:sz w:val="28"/>
          <w:szCs w:val="28"/>
          <w:lang w:val="en-US"/>
        </w:rPr>
        <w:t>FirstName</w:t>
      </w:r>
      <w:proofErr w:type="spellEnd"/>
      <w:r w:rsidRPr="000D21E8">
        <w:rPr>
          <w:rFonts w:cs="Arial"/>
          <w:sz w:val="28"/>
          <w:szCs w:val="28"/>
          <w:lang w:val="en-US"/>
        </w:rPr>
        <w:t xml:space="preserve"> from Staff table, you need to use JOIN operation.</w:t>
      </w:r>
    </w:p>
    <w:p w14:paraId="4B6FA658" w14:textId="1B63EDD6" w:rsidR="000D21E8" w:rsidRDefault="000D21E8" w:rsidP="000D21E8">
      <w:pPr>
        <w:rPr>
          <w:rFonts w:cs="Arial"/>
          <w:sz w:val="28"/>
          <w:szCs w:val="28"/>
          <w:lang w:val="en-US"/>
        </w:rPr>
      </w:pPr>
    </w:p>
    <w:tbl>
      <w:tblPr>
        <w:tblStyle w:val="GridTable1Light-Accent1"/>
        <w:tblW w:w="0" w:type="auto"/>
        <w:tblInd w:w="3092" w:type="dxa"/>
        <w:tblLook w:val="04A0" w:firstRow="1" w:lastRow="0" w:firstColumn="1" w:lastColumn="0" w:noHBand="0" w:noVBand="1"/>
      </w:tblPr>
      <w:tblGrid>
        <w:gridCol w:w="3793"/>
      </w:tblGrid>
      <w:tr w:rsidR="000D21E8" w:rsidRPr="00FB2DF0" w14:paraId="7DC08D64" w14:textId="77777777" w:rsidTr="00672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00FFFF"/>
          </w:tcPr>
          <w:p w14:paraId="1E6D4394" w14:textId="77777777" w:rsidR="000D21E8" w:rsidRPr="0049290E" w:rsidRDefault="000D21E8" w:rsidP="000D21E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49290E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SELECT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FirstName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City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Street</w:t>
            </w:r>
            <w:proofErr w:type="spellEnd"/>
          </w:p>
          <w:p w14:paraId="60C63910" w14:textId="77777777" w:rsidR="000D21E8" w:rsidRPr="0049290E" w:rsidRDefault="000D21E8" w:rsidP="000D21E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49290E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FROM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Branch 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JOIN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Staff</w:t>
            </w:r>
          </w:p>
          <w:p w14:paraId="2F8812C6" w14:textId="77777777" w:rsidR="000D21E8" w:rsidRPr="0049290E" w:rsidRDefault="000D21E8" w:rsidP="000D21E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49290E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on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staff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BranchId</w:t>
            </w:r>
            <w:proofErr w:type="spellEnd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branch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Id</w:t>
            </w:r>
            <w:proofErr w:type="spellEnd"/>
          </w:p>
          <w:p w14:paraId="3961F353" w14:textId="1245085B" w:rsidR="000D21E8" w:rsidRDefault="000D21E8" w:rsidP="000D21E8">
            <w:pPr>
              <w:rPr>
                <w:rFonts w:cs="Arial"/>
                <w:sz w:val="28"/>
                <w:szCs w:val="28"/>
                <w:lang w:val="en-US"/>
              </w:rPr>
            </w:pPr>
            <w:r w:rsidRPr="0049290E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WHERE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FirstName</w:t>
            </w:r>
            <w:proofErr w:type="spellEnd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LIKE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49290E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'%Ann%'</w:t>
            </w:r>
          </w:p>
        </w:tc>
      </w:tr>
    </w:tbl>
    <w:p w14:paraId="63A7F2AC" w14:textId="77777777" w:rsidR="000D21E8" w:rsidRPr="000D21E8" w:rsidRDefault="000D21E8" w:rsidP="000D21E8">
      <w:pPr>
        <w:rPr>
          <w:rFonts w:cs="Arial"/>
          <w:sz w:val="28"/>
          <w:szCs w:val="28"/>
          <w:lang w:val="en-US"/>
        </w:rPr>
      </w:pPr>
    </w:p>
    <w:p w14:paraId="051DDCC2" w14:textId="1C10F634" w:rsidR="000D21E8" w:rsidRDefault="0049290E" w:rsidP="000D21E8">
      <w:pPr>
        <w:rPr>
          <w:rFonts w:cs="Arial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740251E" wp14:editId="74FDCEF1">
            <wp:extent cx="28860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F97A" w14:textId="6D250DC0" w:rsidR="0049290E" w:rsidRDefault="0049290E" w:rsidP="000D21E8">
      <w:pPr>
        <w:rPr>
          <w:rFonts w:cs="Arial"/>
          <w:sz w:val="28"/>
          <w:szCs w:val="28"/>
          <w:lang w:val="en-US"/>
        </w:rPr>
      </w:pPr>
    </w:p>
    <w:p w14:paraId="65711105" w14:textId="1C120E0B" w:rsidR="0049290E" w:rsidRPr="0049290E" w:rsidRDefault="0049290E" w:rsidP="0049290E">
      <w:pPr>
        <w:pStyle w:val="ListParagraph"/>
        <w:numPr>
          <w:ilvl w:val="0"/>
          <w:numId w:val="39"/>
        </w:numPr>
        <w:rPr>
          <w:rFonts w:cs="Arial"/>
          <w:sz w:val="28"/>
          <w:szCs w:val="28"/>
          <w:lang w:val="en-US"/>
        </w:rPr>
      </w:pPr>
      <w:r w:rsidRPr="0049290E">
        <w:rPr>
          <w:rFonts w:cs="Arial"/>
          <w:sz w:val="28"/>
          <w:szCs w:val="28"/>
          <w:lang w:val="en-US"/>
        </w:rPr>
        <w:t xml:space="preserve">List the Staff who work in the branch at ’32 Manse Road’… and only those whose position is ‘Assistant’ in that same branch. Include at least columns </w:t>
      </w:r>
      <w:proofErr w:type="spellStart"/>
      <w:r w:rsidRPr="0049290E">
        <w:rPr>
          <w:rFonts w:cs="Arial"/>
          <w:sz w:val="28"/>
          <w:szCs w:val="28"/>
          <w:lang w:val="en-US"/>
        </w:rPr>
        <w:t>FirstName</w:t>
      </w:r>
      <w:proofErr w:type="spellEnd"/>
      <w:r w:rsidRPr="0049290E">
        <w:rPr>
          <w:rFonts w:cs="Arial"/>
          <w:sz w:val="28"/>
          <w:szCs w:val="28"/>
          <w:lang w:val="en-US"/>
        </w:rPr>
        <w:t xml:space="preserve"> and </w:t>
      </w:r>
      <w:proofErr w:type="spellStart"/>
      <w:r w:rsidRPr="0049290E">
        <w:rPr>
          <w:rFonts w:cs="Arial"/>
          <w:sz w:val="28"/>
          <w:szCs w:val="28"/>
          <w:lang w:val="en-US"/>
        </w:rPr>
        <w:t>FamilyName</w:t>
      </w:r>
      <w:proofErr w:type="spellEnd"/>
      <w:r w:rsidRPr="0049290E">
        <w:rPr>
          <w:rFonts w:cs="Arial"/>
          <w:sz w:val="28"/>
          <w:szCs w:val="28"/>
          <w:lang w:val="en-US"/>
        </w:rPr>
        <w:t xml:space="preserve"> from Staff table. If you want to include column Street information from Branch table, you need to use JOIN operation.</w:t>
      </w:r>
    </w:p>
    <w:tbl>
      <w:tblPr>
        <w:tblStyle w:val="GridTable1Light-Accent2"/>
        <w:tblpPr w:leftFromText="180" w:rightFromText="180" w:vertAnchor="text" w:horzAnchor="margin" w:tblpXSpec="center" w:tblpY="407"/>
        <w:tblW w:w="0" w:type="auto"/>
        <w:tblLook w:val="04A0" w:firstRow="1" w:lastRow="0" w:firstColumn="1" w:lastColumn="0" w:noHBand="0" w:noVBand="1"/>
      </w:tblPr>
      <w:tblGrid>
        <w:gridCol w:w="5696"/>
      </w:tblGrid>
      <w:tr w:rsidR="0049290E" w:rsidRPr="00FB2DF0" w14:paraId="40448BCB" w14:textId="77777777" w:rsidTr="00672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6" w:type="dxa"/>
            <w:shd w:val="clear" w:color="auto" w:fill="00FFFF"/>
          </w:tcPr>
          <w:p w14:paraId="27902F0F" w14:textId="77777777" w:rsidR="0049290E" w:rsidRPr="0049290E" w:rsidRDefault="0049290E" w:rsidP="004929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49290E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SELECT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 </w:t>
            </w:r>
            <w:proofErr w:type="spellStart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Firstname</w:t>
            </w:r>
            <w:proofErr w:type="spellEnd"/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FamilyName</w:t>
            </w:r>
            <w:proofErr w:type="spellEnd"/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Position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Street</w:t>
            </w:r>
            <w:proofErr w:type="spellEnd"/>
          </w:p>
          <w:p w14:paraId="616A0FBD" w14:textId="77777777" w:rsidR="0049290E" w:rsidRPr="0049290E" w:rsidRDefault="0049290E" w:rsidP="004929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49290E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FROM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Branch 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JOIN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Staff</w:t>
            </w:r>
          </w:p>
          <w:p w14:paraId="3CEAB5D4" w14:textId="77777777" w:rsidR="0049290E" w:rsidRPr="0049290E" w:rsidRDefault="0049290E" w:rsidP="004929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49290E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ON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Staff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BranchId</w:t>
            </w:r>
            <w:proofErr w:type="spellEnd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Branch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Id</w:t>
            </w:r>
            <w:proofErr w:type="spellEnd"/>
          </w:p>
          <w:p w14:paraId="134E5CA3" w14:textId="77777777" w:rsidR="0049290E" w:rsidRDefault="0049290E" w:rsidP="0049290E">
            <w:pPr>
              <w:rPr>
                <w:rFonts w:cs="Arial"/>
                <w:sz w:val="28"/>
                <w:szCs w:val="28"/>
                <w:lang w:val="en-US"/>
              </w:rPr>
            </w:pPr>
            <w:r w:rsidRPr="0049290E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WHERE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Street </w:t>
            </w:r>
            <w:r w:rsidRPr="0049290E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like</w:t>
            </w:r>
            <w:r w:rsidRPr="0049290E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49290E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'%32 Manse Road%'</w:t>
            </w:r>
          </w:p>
        </w:tc>
      </w:tr>
    </w:tbl>
    <w:p w14:paraId="607B2E49" w14:textId="2050EBCD" w:rsidR="0049290E" w:rsidRDefault="0049290E" w:rsidP="0049290E">
      <w:pPr>
        <w:rPr>
          <w:rFonts w:cs="Arial"/>
          <w:sz w:val="28"/>
          <w:szCs w:val="28"/>
          <w:lang w:val="en-US"/>
        </w:rPr>
      </w:pPr>
    </w:p>
    <w:p w14:paraId="5B72D716" w14:textId="77777777" w:rsidR="0049290E" w:rsidRDefault="0049290E" w:rsidP="0049290E">
      <w:pPr>
        <w:rPr>
          <w:rFonts w:cs="Arial"/>
          <w:sz w:val="28"/>
          <w:szCs w:val="28"/>
          <w:lang w:val="en-US"/>
        </w:rPr>
      </w:pPr>
    </w:p>
    <w:p w14:paraId="7199A436" w14:textId="77777777" w:rsidR="0049290E" w:rsidRPr="0049290E" w:rsidRDefault="0049290E" w:rsidP="0049290E">
      <w:pPr>
        <w:rPr>
          <w:rFonts w:cs="Arial"/>
          <w:sz w:val="28"/>
          <w:szCs w:val="28"/>
          <w:lang w:val="en-US"/>
        </w:rPr>
      </w:pPr>
    </w:p>
    <w:p w14:paraId="418D622E" w14:textId="0167E50F" w:rsidR="0049290E" w:rsidRDefault="0049290E" w:rsidP="000D21E8">
      <w:pPr>
        <w:rPr>
          <w:rFonts w:cs="Arial"/>
          <w:sz w:val="28"/>
          <w:szCs w:val="28"/>
          <w:lang w:val="en-US"/>
        </w:rPr>
      </w:pPr>
    </w:p>
    <w:p w14:paraId="09CB2D38" w14:textId="4736F478" w:rsidR="0049290E" w:rsidRDefault="0049290E" w:rsidP="000D21E8">
      <w:pPr>
        <w:rPr>
          <w:rFonts w:cs="Arial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4D8473" wp14:editId="12DEF5FD">
            <wp:extent cx="35052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FB89" w14:textId="77777777" w:rsidR="000D21E8" w:rsidRPr="000D21E8" w:rsidRDefault="000D21E8" w:rsidP="000D21E8">
      <w:pPr>
        <w:rPr>
          <w:rFonts w:cs="Arial"/>
          <w:sz w:val="28"/>
          <w:szCs w:val="28"/>
          <w:lang w:val="en-US"/>
        </w:rPr>
      </w:pPr>
    </w:p>
    <w:p w14:paraId="6F05B19A" w14:textId="77777777" w:rsidR="000D21E8" w:rsidRDefault="000D21E8" w:rsidP="002C7D08">
      <w:pPr>
        <w:spacing w:line="240" w:lineRule="auto"/>
        <w:rPr>
          <w:lang w:val="en-US" w:eastAsia="fi-FI"/>
        </w:rPr>
      </w:pPr>
    </w:p>
    <w:p w14:paraId="3352C6CA" w14:textId="435713CB" w:rsidR="000D21E8" w:rsidRDefault="000D21E8" w:rsidP="002C7D08">
      <w:pPr>
        <w:spacing w:line="240" w:lineRule="auto"/>
        <w:rPr>
          <w:lang w:val="en-US" w:eastAsia="fi-FI"/>
        </w:rPr>
      </w:pPr>
    </w:p>
    <w:p w14:paraId="7E9F1D85" w14:textId="2832BABD" w:rsidR="000D21E8" w:rsidRDefault="000D21E8" w:rsidP="002C7D08">
      <w:pPr>
        <w:spacing w:line="240" w:lineRule="auto"/>
        <w:rPr>
          <w:lang w:val="en-US" w:eastAsia="fi-FI"/>
        </w:rPr>
      </w:pPr>
    </w:p>
    <w:p w14:paraId="3D329CA2" w14:textId="33668C16" w:rsidR="000D21E8" w:rsidRDefault="000D21E8" w:rsidP="002C7D08">
      <w:pPr>
        <w:spacing w:line="240" w:lineRule="auto"/>
        <w:rPr>
          <w:lang w:val="en-US" w:eastAsia="fi-FI"/>
        </w:rPr>
      </w:pPr>
    </w:p>
    <w:p w14:paraId="001909A1" w14:textId="04E6D5B6" w:rsidR="000D21E8" w:rsidRDefault="000D21E8" w:rsidP="002C7D08">
      <w:pPr>
        <w:spacing w:line="240" w:lineRule="auto"/>
        <w:rPr>
          <w:lang w:val="en-US" w:eastAsia="fi-FI"/>
        </w:rPr>
      </w:pPr>
    </w:p>
    <w:p w14:paraId="26A14C22" w14:textId="603E1F99" w:rsidR="000D21E8" w:rsidRDefault="0049290E" w:rsidP="0049290E">
      <w:pPr>
        <w:pStyle w:val="ListParagraph"/>
        <w:numPr>
          <w:ilvl w:val="0"/>
          <w:numId w:val="39"/>
        </w:numPr>
        <w:rPr>
          <w:rFonts w:cs="Arial"/>
          <w:sz w:val="28"/>
          <w:szCs w:val="28"/>
          <w:lang w:val="en-US"/>
        </w:rPr>
      </w:pPr>
      <w:r w:rsidRPr="0049290E">
        <w:rPr>
          <w:rFonts w:cs="Arial"/>
          <w:sz w:val="28"/>
          <w:szCs w:val="28"/>
          <w:lang w:val="en-US"/>
        </w:rPr>
        <w:t xml:space="preserve">Find the owner of the property for rent at address ‘Slippery Lane 16’. Include at least columns </w:t>
      </w:r>
      <w:proofErr w:type="spellStart"/>
      <w:r w:rsidRPr="0049290E">
        <w:rPr>
          <w:rFonts w:cs="Arial"/>
          <w:sz w:val="28"/>
          <w:szCs w:val="28"/>
          <w:lang w:val="en-US"/>
        </w:rPr>
        <w:t>FirstName</w:t>
      </w:r>
      <w:proofErr w:type="spellEnd"/>
      <w:r w:rsidRPr="0049290E">
        <w:rPr>
          <w:rFonts w:cs="Arial"/>
          <w:sz w:val="28"/>
          <w:szCs w:val="28"/>
          <w:lang w:val="en-US"/>
        </w:rPr>
        <w:t xml:space="preserve"> and </w:t>
      </w:r>
      <w:proofErr w:type="spellStart"/>
      <w:r w:rsidRPr="0049290E">
        <w:rPr>
          <w:rFonts w:cs="Arial"/>
          <w:sz w:val="28"/>
          <w:szCs w:val="28"/>
          <w:lang w:val="en-US"/>
        </w:rPr>
        <w:t>FamilyName</w:t>
      </w:r>
      <w:proofErr w:type="spellEnd"/>
      <w:r w:rsidRPr="0049290E">
        <w:rPr>
          <w:rFonts w:cs="Arial"/>
          <w:sz w:val="28"/>
          <w:szCs w:val="28"/>
          <w:lang w:val="en-US"/>
        </w:rPr>
        <w:t xml:space="preserve"> from </w:t>
      </w:r>
      <w:proofErr w:type="spellStart"/>
      <w:r w:rsidRPr="0049290E">
        <w:rPr>
          <w:rFonts w:cs="Arial"/>
          <w:sz w:val="28"/>
          <w:szCs w:val="28"/>
          <w:lang w:val="en-US"/>
        </w:rPr>
        <w:t>PrivateOwner</w:t>
      </w:r>
      <w:proofErr w:type="spellEnd"/>
      <w:r w:rsidRPr="0049290E">
        <w:rPr>
          <w:rFonts w:cs="Arial"/>
          <w:sz w:val="28"/>
          <w:szCs w:val="28"/>
          <w:lang w:val="en-US"/>
        </w:rPr>
        <w:t xml:space="preserve"> table. If you want to include column Street information from </w:t>
      </w:r>
      <w:proofErr w:type="spellStart"/>
      <w:r w:rsidRPr="0049290E">
        <w:rPr>
          <w:rFonts w:cs="Arial"/>
          <w:sz w:val="28"/>
          <w:szCs w:val="28"/>
          <w:lang w:val="en-US"/>
        </w:rPr>
        <w:t>PropertyForRent</w:t>
      </w:r>
      <w:proofErr w:type="spellEnd"/>
      <w:r w:rsidRPr="0049290E">
        <w:rPr>
          <w:rFonts w:cs="Arial"/>
          <w:sz w:val="28"/>
          <w:szCs w:val="28"/>
          <w:lang w:val="en-US"/>
        </w:rPr>
        <w:t xml:space="preserve"> table, you need to use JOIN operation.</w:t>
      </w:r>
    </w:p>
    <w:p w14:paraId="4A4F0EC4" w14:textId="51EF7B35" w:rsidR="0049290E" w:rsidRDefault="0049290E" w:rsidP="0049290E">
      <w:pPr>
        <w:rPr>
          <w:rFonts w:cs="Arial"/>
          <w:sz w:val="28"/>
          <w:szCs w:val="28"/>
          <w:lang w:val="en-US"/>
        </w:rPr>
      </w:pPr>
    </w:p>
    <w:tbl>
      <w:tblPr>
        <w:tblStyle w:val="GridTable1Light-Accent1"/>
        <w:tblW w:w="0" w:type="auto"/>
        <w:tblInd w:w="2880" w:type="dxa"/>
        <w:tblLook w:val="04A0" w:firstRow="1" w:lastRow="0" w:firstColumn="1" w:lastColumn="0" w:noHBand="0" w:noVBand="1"/>
      </w:tblPr>
      <w:tblGrid>
        <w:gridCol w:w="5095"/>
      </w:tblGrid>
      <w:tr w:rsidR="0088482A" w:rsidRPr="00FB2DF0" w14:paraId="6483BF81" w14:textId="77777777" w:rsidTr="00672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5" w:type="dxa"/>
            <w:shd w:val="clear" w:color="auto" w:fill="00FFFF"/>
          </w:tcPr>
          <w:p w14:paraId="49F97885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SELECT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po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FirstName</w:t>
            </w:r>
            <w:proofErr w:type="spellEnd"/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po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FamilyName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street</w:t>
            </w:r>
            <w:proofErr w:type="spellEnd"/>
          </w:p>
          <w:p w14:paraId="02915BD0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from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PrivateOwner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po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join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PropertyForRent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</w:t>
            </w:r>
            <w:proofErr w:type="spellEnd"/>
          </w:p>
          <w:p w14:paraId="1D7BF7B5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on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po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Id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PrivateOwnerId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</w:p>
          <w:p w14:paraId="0029F409" w14:textId="37DA96A0" w:rsidR="0088482A" w:rsidRDefault="0088482A" w:rsidP="0088482A">
            <w:pPr>
              <w:rPr>
                <w:rFonts w:cs="Arial"/>
                <w:sz w:val="28"/>
                <w:szCs w:val="28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Where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street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like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'%slippery Lane 16%'</w:t>
            </w:r>
          </w:p>
        </w:tc>
      </w:tr>
    </w:tbl>
    <w:p w14:paraId="6B568721" w14:textId="3AF0EC72" w:rsidR="0049290E" w:rsidRDefault="0049290E" w:rsidP="0049290E">
      <w:pPr>
        <w:rPr>
          <w:rFonts w:cs="Arial"/>
          <w:sz w:val="28"/>
          <w:szCs w:val="28"/>
          <w:lang w:val="en-US"/>
        </w:rPr>
      </w:pPr>
    </w:p>
    <w:p w14:paraId="47ABB55E" w14:textId="63121801" w:rsidR="0088482A" w:rsidRDefault="0088482A" w:rsidP="0049290E">
      <w:pPr>
        <w:rPr>
          <w:rFonts w:cs="Arial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3BAC430" wp14:editId="0F054DBE">
            <wp:extent cx="30670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B967" w14:textId="4CA1FFC9" w:rsidR="0088482A" w:rsidRDefault="0088482A" w:rsidP="0049290E">
      <w:pPr>
        <w:rPr>
          <w:rFonts w:cs="Arial"/>
          <w:sz w:val="28"/>
          <w:szCs w:val="28"/>
          <w:lang w:val="en-US"/>
        </w:rPr>
      </w:pPr>
    </w:p>
    <w:p w14:paraId="515E2569" w14:textId="764E301F" w:rsidR="0088482A" w:rsidRDefault="0088482A" w:rsidP="0088482A">
      <w:pPr>
        <w:pStyle w:val="ListParagraph"/>
        <w:numPr>
          <w:ilvl w:val="0"/>
          <w:numId w:val="39"/>
        </w:numPr>
        <w:rPr>
          <w:rFonts w:cs="Arial"/>
          <w:sz w:val="28"/>
          <w:szCs w:val="28"/>
          <w:lang w:val="en-US"/>
        </w:rPr>
      </w:pPr>
      <w:r w:rsidRPr="0088482A">
        <w:rPr>
          <w:rFonts w:cs="Arial"/>
          <w:sz w:val="28"/>
          <w:szCs w:val="28"/>
          <w:lang w:val="en-US"/>
        </w:rPr>
        <w:t>List the names of all clients who have viewed a property at 15</w:t>
      </w:r>
      <w:r w:rsidRPr="0088482A">
        <w:rPr>
          <w:rFonts w:cs="Arial"/>
          <w:sz w:val="28"/>
          <w:szCs w:val="28"/>
          <w:vertAlign w:val="superscript"/>
          <w:lang w:val="en-US"/>
        </w:rPr>
        <w:t>th</w:t>
      </w:r>
      <w:r w:rsidRPr="0088482A">
        <w:rPr>
          <w:rFonts w:cs="Arial"/>
          <w:sz w:val="28"/>
          <w:szCs w:val="28"/>
          <w:lang w:val="en-US"/>
        </w:rPr>
        <w:t xml:space="preserve"> of June. Include at least columns </w:t>
      </w:r>
      <w:proofErr w:type="spellStart"/>
      <w:r w:rsidRPr="0088482A">
        <w:rPr>
          <w:rFonts w:cs="Arial"/>
          <w:sz w:val="28"/>
          <w:szCs w:val="28"/>
          <w:lang w:val="en-US"/>
        </w:rPr>
        <w:t>FirstName</w:t>
      </w:r>
      <w:proofErr w:type="spellEnd"/>
      <w:r w:rsidRPr="0088482A">
        <w:rPr>
          <w:rFonts w:cs="Arial"/>
          <w:sz w:val="28"/>
          <w:szCs w:val="28"/>
          <w:lang w:val="en-US"/>
        </w:rPr>
        <w:t xml:space="preserve"> and </w:t>
      </w:r>
      <w:proofErr w:type="spellStart"/>
      <w:r w:rsidRPr="0088482A">
        <w:rPr>
          <w:rFonts w:cs="Arial"/>
          <w:sz w:val="28"/>
          <w:szCs w:val="28"/>
          <w:lang w:val="en-US"/>
        </w:rPr>
        <w:t>FamilyName</w:t>
      </w:r>
      <w:proofErr w:type="spellEnd"/>
      <w:r w:rsidRPr="0088482A">
        <w:rPr>
          <w:rFonts w:cs="Arial"/>
          <w:sz w:val="28"/>
          <w:szCs w:val="28"/>
          <w:lang w:val="en-US"/>
        </w:rPr>
        <w:t xml:space="preserve"> from Client table. If you want to include column </w:t>
      </w:r>
      <w:proofErr w:type="spellStart"/>
      <w:r w:rsidRPr="0088482A">
        <w:rPr>
          <w:rFonts w:cs="Arial"/>
          <w:sz w:val="28"/>
          <w:szCs w:val="28"/>
          <w:lang w:val="en-US"/>
        </w:rPr>
        <w:t>ViewDate</w:t>
      </w:r>
      <w:proofErr w:type="spellEnd"/>
      <w:r w:rsidRPr="0088482A">
        <w:rPr>
          <w:rFonts w:cs="Arial"/>
          <w:sz w:val="28"/>
          <w:szCs w:val="28"/>
          <w:lang w:val="en-US"/>
        </w:rPr>
        <w:t xml:space="preserve"> information from </w:t>
      </w:r>
      <w:proofErr w:type="gramStart"/>
      <w:r w:rsidRPr="0088482A">
        <w:rPr>
          <w:rFonts w:cs="Arial"/>
          <w:sz w:val="28"/>
          <w:szCs w:val="28"/>
          <w:lang w:val="en-US"/>
        </w:rPr>
        <w:t>Viewing</w:t>
      </w:r>
      <w:proofErr w:type="gramEnd"/>
      <w:r w:rsidRPr="0088482A">
        <w:rPr>
          <w:rFonts w:cs="Arial"/>
          <w:sz w:val="28"/>
          <w:szCs w:val="28"/>
          <w:lang w:val="en-US"/>
        </w:rPr>
        <w:t xml:space="preserve"> table, you need to use JOIN operation. Using JOIN needs also keyword DISTINCT.</w:t>
      </w:r>
    </w:p>
    <w:p w14:paraId="30991B29" w14:textId="13F43B35" w:rsidR="0088482A" w:rsidRDefault="0088482A" w:rsidP="0088482A">
      <w:pPr>
        <w:rPr>
          <w:rFonts w:cs="Arial"/>
          <w:sz w:val="28"/>
          <w:szCs w:val="28"/>
          <w:lang w:val="en-US"/>
        </w:rPr>
      </w:pPr>
    </w:p>
    <w:tbl>
      <w:tblPr>
        <w:tblStyle w:val="GridTable1Light-Accent1"/>
        <w:tblW w:w="0" w:type="auto"/>
        <w:tblInd w:w="2618" w:type="dxa"/>
        <w:tblLook w:val="04A0" w:firstRow="1" w:lastRow="0" w:firstColumn="1" w:lastColumn="0" w:noHBand="0" w:noVBand="1"/>
      </w:tblPr>
      <w:tblGrid>
        <w:gridCol w:w="5333"/>
      </w:tblGrid>
      <w:tr w:rsidR="0088482A" w:rsidRPr="00FB2DF0" w14:paraId="5C3499FA" w14:textId="77777777" w:rsidTr="00672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3" w:type="dxa"/>
            <w:shd w:val="clear" w:color="auto" w:fill="00FFFF"/>
          </w:tcPr>
          <w:p w14:paraId="25404913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SELECT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distinct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FirstName</w:t>
            </w:r>
            <w:proofErr w:type="spellEnd"/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FamilyName</w:t>
            </w:r>
            <w:proofErr w:type="spellEnd"/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</w:p>
          <w:p w14:paraId="2E401AD2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FF00FF"/>
                <w:sz w:val="19"/>
                <w:szCs w:val="19"/>
                <w:highlight w:val="cyan"/>
                <w:lang w:val="en-US"/>
              </w:rPr>
              <w:t>format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(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w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ViewDate</w:t>
            </w:r>
            <w:proofErr w:type="spellEnd"/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'd'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</w:t>
            </w:r>
            <w:proofErr w:type="spellStart"/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en</w:t>
            </w:r>
            <w:proofErr w:type="spellEnd"/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-US'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)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as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VisitDate</w:t>
            </w:r>
            <w:proofErr w:type="spellEnd"/>
          </w:p>
          <w:p w14:paraId="6C51B79D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from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Client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join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Viewing </w:t>
            </w: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as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w</w:t>
            </w:r>
          </w:p>
          <w:p w14:paraId="15FDED43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on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Client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Id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w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ClientId</w:t>
            </w:r>
            <w:proofErr w:type="spellEnd"/>
          </w:p>
          <w:p w14:paraId="0C5962EB" w14:textId="4983D41E" w:rsidR="0088482A" w:rsidRDefault="0088482A" w:rsidP="0088482A">
            <w:pPr>
              <w:rPr>
                <w:rFonts w:cs="Arial"/>
                <w:sz w:val="28"/>
                <w:szCs w:val="28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where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w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Viewdate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'2018-06-15'</w:t>
            </w:r>
          </w:p>
        </w:tc>
      </w:tr>
    </w:tbl>
    <w:p w14:paraId="1B901096" w14:textId="3328FC85" w:rsidR="0088482A" w:rsidRDefault="0088482A" w:rsidP="0088482A">
      <w:pPr>
        <w:rPr>
          <w:rFonts w:cs="Arial"/>
          <w:sz w:val="28"/>
          <w:szCs w:val="28"/>
          <w:lang w:val="en-US"/>
        </w:rPr>
      </w:pPr>
    </w:p>
    <w:p w14:paraId="466C39A1" w14:textId="4C9548E6" w:rsidR="0088482A" w:rsidRPr="0088482A" w:rsidRDefault="0088482A" w:rsidP="0088482A">
      <w:pPr>
        <w:rPr>
          <w:rFonts w:cs="Arial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61A8709" wp14:editId="12BB11D4">
            <wp:extent cx="245745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8B04" w14:textId="629960EC" w:rsidR="0088482A" w:rsidRDefault="0088482A" w:rsidP="0088482A">
      <w:pPr>
        <w:rPr>
          <w:rFonts w:cs="Arial"/>
          <w:sz w:val="28"/>
          <w:szCs w:val="28"/>
          <w:lang w:val="en-US"/>
        </w:rPr>
      </w:pPr>
    </w:p>
    <w:p w14:paraId="31282656" w14:textId="77777777" w:rsidR="0088482A" w:rsidRPr="0088482A" w:rsidRDefault="0088482A" w:rsidP="0088482A">
      <w:pPr>
        <w:rPr>
          <w:rFonts w:cs="Arial"/>
          <w:sz w:val="28"/>
          <w:szCs w:val="28"/>
          <w:lang w:val="en-US"/>
        </w:rPr>
      </w:pPr>
    </w:p>
    <w:p w14:paraId="7DDE9C74" w14:textId="77777777" w:rsidR="0088482A" w:rsidRPr="0049290E" w:rsidRDefault="0088482A" w:rsidP="0049290E">
      <w:pPr>
        <w:rPr>
          <w:rFonts w:cs="Arial"/>
          <w:sz w:val="28"/>
          <w:szCs w:val="28"/>
          <w:lang w:val="en-US"/>
        </w:rPr>
      </w:pPr>
    </w:p>
    <w:p w14:paraId="07A39C50" w14:textId="016CE097" w:rsidR="0049290E" w:rsidRPr="0049290E" w:rsidRDefault="0049290E" w:rsidP="0049290E">
      <w:pPr>
        <w:rPr>
          <w:lang w:val="en-US" w:eastAsia="fi-FI"/>
        </w:rPr>
      </w:pPr>
    </w:p>
    <w:p w14:paraId="59E581E5" w14:textId="70C37E7F" w:rsidR="0088482A" w:rsidRPr="0088482A" w:rsidRDefault="0088482A" w:rsidP="0088482A">
      <w:pPr>
        <w:pStyle w:val="ListParagraph"/>
        <w:numPr>
          <w:ilvl w:val="0"/>
          <w:numId w:val="39"/>
        </w:numPr>
        <w:rPr>
          <w:rFonts w:cs="Arial"/>
          <w:sz w:val="28"/>
          <w:szCs w:val="28"/>
          <w:lang w:val="en-US"/>
        </w:rPr>
      </w:pPr>
      <w:r w:rsidRPr="0088482A">
        <w:rPr>
          <w:rFonts w:cs="Arial"/>
          <w:sz w:val="28"/>
          <w:szCs w:val="28"/>
          <w:lang w:val="en-US"/>
        </w:rPr>
        <w:t>List the names of all clients who have viewed a property at 15</w:t>
      </w:r>
      <w:r w:rsidRPr="0088482A">
        <w:rPr>
          <w:rFonts w:cs="Arial"/>
          <w:sz w:val="28"/>
          <w:szCs w:val="28"/>
          <w:vertAlign w:val="superscript"/>
          <w:lang w:val="en-US"/>
        </w:rPr>
        <w:t>th</w:t>
      </w:r>
      <w:r w:rsidRPr="0088482A">
        <w:rPr>
          <w:rFonts w:cs="Arial"/>
          <w:sz w:val="28"/>
          <w:szCs w:val="28"/>
          <w:lang w:val="en-US"/>
        </w:rPr>
        <w:t xml:space="preserve"> of June or at 16</w:t>
      </w:r>
      <w:r w:rsidRPr="0088482A">
        <w:rPr>
          <w:rFonts w:cs="Arial"/>
          <w:sz w:val="28"/>
          <w:szCs w:val="28"/>
          <w:vertAlign w:val="superscript"/>
          <w:lang w:val="en-US"/>
        </w:rPr>
        <w:t>th</w:t>
      </w:r>
      <w:r w:rsidRPr="0088482A">
        <w:rPr>
          <w:rFonts w:cs="Arial"/>
          <w:sz w:val="28"/>
          <w:szCs w:val="28"/>
          <w:lang w:val="en-US"/>
        </w:rPr>
        <w:t xml:space="preserve"> of June. Include at least columns </w:t>
      </w:r>
      <w:proofErr w:type="spellStart"/>
      <w:r w:rsidRPr="0088482A">
        <w:rPr>
          <w:rFonts w:cs="Arial"/>
          <w:sz w:val="28"/>
          <w:szCs w:val="28"/>
          <w:lang w:val="en-US"/>
        </w:rPr>
        <w:t>FirstName</w:t>
      </w:r>
      <w:proofErr w:type="spellEnd"/>
      <w:r w:rsidRPr="0088482A">
        <w:rPr>
          <w:rFonts w:cs="Arial"/>
          <w:sz w:val="28"/>
          <w:szCs w:val="28"/>
          <w:lang w:val="en-US"/>
        </w:rPr>
        <w:t xml:space="preserve"> and </w:t>
      </w:r>
      <w:proofErr w:type="spellStart"/>
      <w:r w:rsidRPr="0088482A">
        <w:rPr>
          <w:rFonts w:cs="Arial"/>
          <w:sz w:val="28"/>
          <w:szCs w:val="28"/>
          <w:lang w:val="en-US"/>
        </w:rPr>
        <w:t>FamilyName</w:t>
      </w:r>
      <w:proofErr w:type="spellEnd"/>
      <w:r w:rsidRPr="0088482A">
        <w:rPr>
          <w:rFonts w:cs="Arial"/>
          <w:sz w:val="28"/>
          <w:szCs w:val="28"/>
          <w:lang w:val="en-US"/>
        </w:rPr>
        <w:t xml:space="preserve"> from Client table. If you want to include column </w:t>
      </w:r>
      <w:proofErr w:type="spellStart"/>
      <w:r w:rsidRPr="0088482A">
        <w:rPr>
          <w:rFonts w:cs="Arial"/>
          <w:sz w:val="28"/>
          <w:szCs w:val="28"/>
          <w:lang w:val="en-US"/>
        </w:rPr>
        <w:t>ViewDate</w:t>
      </w:r>
      <w:proofErr w:type="spellEnd"/>
      <w:r w:rsidRPr="0088482A">
        <w:rPr>
          <w:rFonts w:cs="Arial"/>
          <w:sz w:val="28"/>
          <w:szCs w:val="28"/>
          <w:lang w:val="en-US"/>
        </w:rPr>
        <w:t xml:space="preserve"> information from </w:t>
      </w:r>
      <w:proofErr w:type="gramStart"/>
      <w:r w:rsidRPr="0088482A">
        <w:rPr>
          <w:rFonts w:cs="Arial"/>
          <w:sz w:val="28"/>
          <w:szCs w:val="28"/>
          <w:lang w:val="en-US"/>
        </w:rPr>
        <w:t>Viewing</w:t>
      </w:r>
      <w:proofErr w:type="gramEnd"/>
      <w:r w:rsidRPr="0088482A">
        <w:rPr>
          <w:rFonts w:cs="Arial"/>
          <w:sz w:val="28"/>
          <w:szCs w:val="28"/>
          <w:lang w:val="en-US"/>
        </w:rPr>
        <w:t xml:space="preserve"> table, you need to use JOIN. If you choose to use </w:t>
      </w:r>
      <w:proofErr w:type="gramStart"/>
      <w:r w:rsidRPr="0088482A">
        <w:rPr>
          <w:rFonts w:cs="Arial"/>
          <w:sz w:val="28"/>
          <w:szCs w:val="28"/>
          <w:lang w:val="en-US"/>
        </w:rPr>
        <w:t>DATEPART(</w:t>
      </w:r>
      <w:proofErr w:type="gramEnd"/>
      <w:r w:rsidRPr="0088482A">
        <w:rPr>
          <w:rFonts w:cs="Arial"/>
          <w:sz w:val="28"/>
          <w:szCs w:val="28"/>
          <w:lang w:val="en-US"/>
        </w:rPr>
        <w:t xml:space="preserve">) function (for some personal reason) your query may become a lengthy one. If you choose to use JOIN </w:t>
      </w:r>
      <w:proofErr w:type="gramStart"/>
      <w:r w:rsidRPr="0088482A">
        <w:rPr>
          <w:rFonts w:cs="Arial"/>
          <w:sz w:val="28"/>
          <w:szCs w:val="28"/>
          <w:lang w:val="en-US"/>
        </w:rPr>
        <w:t>operation</w:t>
      </w:r>
      <w:proofErr w:type="gramEnd"/>
      <w:r w:rsidRPr="0088482A">
        <w:rPr>
          <w:rFonts w:cs="Arial"/>
          <w:sz w:val="28"/>
          <w:szCs w:val="28"/>
          <w:lang w:val="en-US"/>
        </w:rPr>
        <w:t xml:space="preserve"> you may need to add DISTINCT keyword.</w:t>
      </w:r>
    </w:p>
    <w:p w14:paraId="139FB130" w14:textId="5A551F96" w:rsidR="0088482A" w:rsidRDefault="0088482A" w:rsidP="0088482A">
      <w:pPr>
        <w:rPr>
          <w:rFonts w:cs="Arial"/>
          <w:sz w:val="28"/>
          <w:szCs w:val="28"/>
          <w:lang w:val="en-US"/>
        </w:rPr>
      </w:pPr>
    </w:p>
    <w:tbl>
      <w:tblPr>
        <w:tblStyle w:val="GridTable1Light-Accent1"/>
        <w:tblW w:w="0" w:type="auto"/>
        <w:tblInd w:w="2222" w:type="dxa"/>
        <w:tblLook w:val="04A0" w:firstRow="1" w:lastRow="0" w:firstColumn="1" w:lastColumn="0" w:noHBand="0" w:noVBand="1"/>
      </w:tblPr>
      <w:tblGrid>
        <w:gridCol w:w="5183"/>
      </w:tblGrid>
      <w:tr w:rsidR="0088482A" w:rsidRPr="00FB2DF0" w14:paraId="6E208708" w14:textId="77777777" w:rsidTr="00672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3" w:type="dxa"/>
            <w:shd w:val="clear" w:color="auto" w:fill="00FFFF"/>
          </w:tcPr>
          <w:p w14:paraId="612D1099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SELECT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distinct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FirstName</w:t>
            </w:r>
            <w:proofErr w:type="spellEnd"/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FamilyName</w:t>
            </w:r>
            <w:proofErr w:type="spellEnd"/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</w:p>
          <w:p w14:paraId="18E2B2EC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FF00FF"/>
                <w:sz w:val="19"/>
                <w:szCs w:val="19"/>
                <w:highlight w:val="cyan"/>
                <w:lang w:val="en-US"/>
              </w:rPr>
              <w:t>format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(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w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ViewDate</w:t>
            </w:r>
            <w:proofErr w:type="spellEnd"/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'd'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</w:t>
            </w:r>
            <w:proofErr w:type="spellStart"/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en</w:t>
            </w:r>
            <w:proofErr w:type="spellEnd"/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-US'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)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as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VisitDate</w:t>
            </w:r>
            <w:proofErr w:type="spellEnd"/>
          </w:p>
          <w:p w14:paraId="4BF6CC71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from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Client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join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Viewing </w:t>
            </w: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as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w</w:t>
            </w:r>
          </w:p>
          <w:p w14:paraId="560DFA8B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on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Client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Id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w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ClientId</w:t>
            </w:r>
            <w:proofErr w:type="spellEnd"/>
          </w:p>
          <w:p w14:paraId="71518B1F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where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w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Viewdate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'2018-06-15'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</w:p>
          <w:p w14:paraId="025ABD65" w14:textId="6053224A" w:rsidR="0088482A" w:rsidRDefault="0088482A" w:rsidP="0088482A">
            <w:pPr>
              <w:rPr>
                <w:rFonts w:cs="Arial"/>
                <w:sz w:val="28"/>
                <w:szCs w:val="28"/>
                <w:lang w:val="en-US"/>
              </w:rPr>
            </w:pP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OR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w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ViewDate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'2018-06-16'</w:t>
            </w:r>
          </w:p>
        </w:tc>
      </w:tr>
    </w:tbl>
    <w:p w14:paraId="0EA99829" w14:textId="6F797001" w:rsidR="0088482A" w:rsidRDefault="0088482A" w:rsidP="0088482A">
      <w:pPr>
        <w:rPr>
          <w:rFonts w:cs="Arial"/>
          <w:sz w:val="28"/>
          <w:szCs w:val="28"/>
          <w:lang w:val="en-US"/>
        </w:rPr>
      </w:pPr>
    </w:p>
    <w:p w14:paraId="20CACD5A" w14:textId="743B31FA" w:rsidR="0088482A" w:rsidRDefault="0088482A" w:rsidP="0088482A">
      <w:pPr>
        <w:rPr>
          <w:rFonts w:cs="Arial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FC3F15F" wp14:editId="6B0F7BDC">
            <wp:extent cx="261937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4227" w14:textId="6BFCD68A" w:rsidR="0088482A" w:rsidRDefault="0088482A" w:rsidP="0088482A">
      <w:pPr>
        <w:rPr>
          <w:rFonts w:cs="Arial"/>
          <w:sz w:val="28"/>
          <w:szCs w:val="28"/>
          <w:lang w:val="en-US"/>
        </w:rPr>
      </w:pPr>
    </w:p>
    <w:p w14:paraId="0DA1447E" w14:textId="2155B83F" w:rsidR="0088482A" w:rsidRPr="0088482A" w:rsidRDefault="0088482A" w:rsidP="0088482A">
      <w:pPr>
        <w:pStyle w:val="ListParagraph"/>
        <w:numPr>
          <w:ilvl w:val="0"/>
          <w:numId w:val="39"/>
        </w:numPr>
        <w:rPr>
          <w:rFonts w:cs="Arial"/>
          <w:sz w:val="28"/>
          <w:szCs w:val="28"/>
          <w:lang w:val="en-US"/>
        </w:rPr>
      </w:pPr>
      <w:r w:rsidRPr="0088482A">
        <w:rPr>
          <w:rFonts w:cs="Arial"/>
          <w:sz w:val="28"/>
          <w:szCs w:val="28"/>
          <w:lang w:val="en-US"/>
        </w:rPr>
        <w:t>List the name of all clients who has viewed a property at 15</w:t>
      </w:r>
      <w:r w:rsidRPr="0088482A">
        <w:rPr>
          <w:rFonts w:cs="Arial"/>
          <w:sz w:val="28"/>
          <w:szCs w:val="28"/>
          <w:vertAlign w:val="superscript"/>
          <w:lang w:val="en-US"/>
        </w:rPr>
        <w:t>th</w:t>
      </w:r>
      <w:r w:rsidRPr="0088482A">
        <w:rPr>
          <w:rFonts w:cs="Arial"/>
          <w:sz w:val="28"/>
          <w:szCs w:val="28"/>
          <w:lang w:val="en-US"/>
        </w:rPr>
        <w:t xml:space="preserve"> of June and who did not give any comments. Include at least columns </w:t>
      </w:r>
      <w:proofErr w:type="spellStart"/>
      <w:r w:rsidRPr="0088482A">
        <w:rPr>
          <w:rFonts w:cs="Arial"/>
          <w:sz w:val="28"/>
          <w:szCs w:val="28"/>
          <w:lang w:val="en-US"/>
        </w:rPr>
        <w:t>FirstName</w:t>
      </w:r>
      <w:proofErr w:type="spellEnd"/>
      <w:r w:rsidRPr="0088482A">
        <w:rPr>
          <w:rFonts w:cs="Arial"/>
          <w:sz w:val="28"/>
          <w:szCs w:val="28"/>
          <w:lang w:val="en-US"/>
        </w:rPr>
        <w:t xml:space="preserve"> and </w:t>
      </w:r>
      <w:proofErr w:type="spellStart"/>
      <w:r w:rsidRPr="0088482A">
        <w:rPr>
          <w:rFonts w:cs="Arial"/>
          <w:sz w:val="28"/>
          <w:szCs w:val="28"/>
          <w:lang w:val="en-US"/>
        </w:rPr>
        <w:t>FamilyName</w:t>
      </w:r>
      <w:proofErr w:type="spellEnd"/>
      <w:r w:rsidRPr="0088482A">
        <w:rPr>
          <w:rFonts w:cs="Arial"/>
          <w:sz w:val="28"/>
          <w:szCs w:val="28"/>
          <w:lang w:val="en-US"/>
        </w:rPr>
        <w:t xml:space="preserve"> from Client table. If you want to include column </w:t>
      </w:r>
      <w:proofErr w:type="spellStart"/>
      <w:r w:rsidRPr="0088482A">
        <w:rPr>
          <w:rFonts w:cs="Arial"/>
          <w:sz w:val="28"/>
          <w:szCs w:val="28"/>
          <w:lang w:val="en-US"/>
        </w:rPr>
        <w:t>ViewDate</w:t>
      </w:r>
      <w:proofErr w:type="spellEnd"/>
      <w:r w:rsidRPr="0088482A">
        <w:rPr>
          <w:rFonts w:cs="Arial"/>
          <w:sz w:val="28"/>
          <w:szCs w:val="28"/>
          <w:lang w:val="en-US"/>
        </w:rPr>
        <w:t xml:space="preserve"> information from </w:t>
      </w:r>
      <w:proofErr w:type="gramStart"/>
      <w:r w:rsidRPr="0088482A">
        <w:rPr>
          <w:rFonts w:cs="Arial"/>
          <w:sz w:val="28"/>
          <w:szCs w:val="28"/>
          <w:lang w:val="en-US"/>
        </w:rPr>
        <w:t>Viewing</w:t>
      </w:r>
      <w:proofErr w:type="gramEnd"/>
      <w:r w:rsidRPr="0088482A">
        <w:rPr>
          <w:rFonts w:cs="Arial"/>
          <w:sz w:val="28"/>
          <w:szCs w:val="28"/>
          <w:lang w:val="en-US"/>
        </w:rPr>
        <w:t xml:space="preserve"> table, you need to use JOIN operation.</w:t>
      </w:r>
    </w:p>
    <w:tbl>
      <w:tblPr>
        <w:tblStyle w:val="GridTable1Light-Accent2"/>
        <w:tblpPr w:leftFromText="180" w:rightFromText="180" w:vertAnchor="text" w:horzAnchor="page" w:tblpX="3519" w:tblpY="191"/>
        <w:tblW w:w="0" w:type="auto"/>
        <w:tblLook w:val="04A0" w:firstRow="1" w:lastRow="0" w:firstColumn="1" w:lastColumn="0" w:noHBand="0" w:noVBand="1"/>
      </w:tblPr>
      <w:tblGrid>
        <w:gridCol w:w="5984"/>
      </w:tblGrid>
      <w:tr w:rsidR="0088482A" w:rsidRPr="00FB2DF0" w14:paraId="174A1B07" w14:textId="77777777" w:rsidTr="00672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00FFFF"/>
          </w:tcPr>
          <w:p w14:paraId="1F798CD1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SELECT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DISTINCT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FirstName</w:t>
            </w:r>
            <w:proofErr w:type="spellEnd"/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FamilyName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ViewDate</w:t>
            </w:r>
            <w:proofErr w:type="spellEnd"/>
          </w:p>
          <w:p w14:paraId="151BF2B7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FROM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Client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Viewing </w:t>
            </w:r>
          </w:p>
          <w:p w14:paraId="6C3B0037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WHERE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Viewing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ClientId</w:t>
            </w:r>
            <w:proofErr w:type="spellEnd"/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Client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Id</w:t>
            </w:r>
            <w:proofErr w:type="spellEnd"/>
          </w:p>
          <w:p w14:paraId="2E841E7D" w14:textId="77777777" w:rsidR="0088482A" w:rsidRPr="0088482A" w:rsidRDefault="0088482A" w:rsidP="008848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AND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ViewDate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'2018-06-15'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AND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CommentsGiven</w:t>
            </w:r>
            <w:proofErr w:type="spellEnd"/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IS</w:t>
            </w:r>
            <w:r w:rsidRPr="0088482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88482A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NULL</w:t>
            </w:r>
          </w:p>
          <w:p w14:paraId="1D927974" w14:textId="77777777" w:rsidR="0088482A" w:rsidRDefault="0088482A" w:rsidP="0088482A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06B2E9D6" w14:textId="06E5F486" w:rsidR="0088482A" w:rsidRDefault="0088482A" w:rsidP="0088482A">
      <w:pPr>
        <w:rPr>
          <w:rFonts w:cs="Arial"/>
          <w:sz w:val="28"/>
          <w:szCs w:val="28"/>
          <w:lang w:val="en-US"/>
        </w:rPr>
      </w:pPr>
    </w:p>
    <w:p w14:paraId="3EE26E1B" w14:textId="77777777" w:rsidR="0088482A" w:rsidRPr="0088482A" w:rsidRDefault="0088482A" w:rsidP="0088482A">
      <w:pPr>
        <w:rPr>
          <w:rFonts w:cs="Arial"/>
          <w:sz w:val="28"/>
          <w:szCs w:val="28"/>
          <w:lang w:val="en-US"/>
        </w:rPr>
      </w:pPr>
    </w:p>
    <w:p w14:paraId="5DBF5B66" w14:textId="77777777" w:rsidR="0088482A" w:rsidRPr="0088482A" w:rsidRDefault="0088482A" w:rsidP="0088482A">
      <w:pPr>
        <w:rPr>
          <w:rFonts w:cs="Arial"/>
          <w:sz w:val="28"/>
          <w:szCs w:val="28"/>
          <w:lang w:val="en-US"/>
        </w:rPr>
      </w:pPr>
    </w:p>
    <w:p w14:paraId="3A58FB68" w14:textId="63664332" w:rsidR="000D21E8" w:rsidRDefault="000D21E8" w:rsidP="002C7D08">
      <w:pPr>
        <w:spacing w:line="240" w:lineRule="auto"/>
        <w:rPr>
          <w:lang w:val="en-US" w:eastAsia="fi-FI"/>
        </w:rPr>
      </w:pPr>
    </w:p>
    <w:p w14:paraId="652CB8E4" w14:textId="3B1D7156" w:rsidR="000D21E8" w:rsidRDefault="000D21E8" w:rsidP="002C7D08">
      <w:pPr>
        <w:spacing w:line="240" w:lineRule="auto"/>
        <w:rPr>
          <w:lang w:val="en-US" w:eastAsia="fi-FI"/>
        </w:rPr>
      </w:pPr>
    </w:p>
    <w:p w14:paraId="7391B95F" w14:textId="0EF81E85" w:rsidR="000D21E8" w:rsidRDefault="000D21E8" w:rsidP="002C7D08">
      <w:pPr>
        <w:spacing w:line="240" w:lineRule="auto"/>
        <w:rPr>
          <w:lang w:val="en-US" w:eastAsia="fi-FI"/>
        </w:rPr>
      </w:pPr>
    </w:p>
    <w:p w14:paraId="5FB78ACA" w14:textId="18FAE29A" w:rsidR="000D21E8" w:rsidRDefault="000D21E8" w:rsidP="002C7D08">
      <w:pPr>
        <w:spacing w:line="240" w:lineRule="auto"/>
        <w:rPr>
          <w:lang w:val="en-US" w:eastAsia="fi-FI"/>
        </w:rPr>
      </w:pPr>
    </w:p>
    <w:p w14:paraId="6BD3EBF7" w14:textId="517B10F6" w:rsidR="000D21E8" w:rsidRDefault="000D21E8" w:rsidP="002C7D08">
      <w:pPr>
        <w:spacing w:line="240" w:lineRule="auto"/>
        <w:rPr>
          <w:lang w:val="en-US" w:eastAsia="fi-FI"/>
        </w:rPr>
      </w:pPr>
    </w:p>
    <w:p w14:paraId="79467C6A" w14:textId="0A4476C2" w:rsidR="000D21E8" w:rsidRDefault="000D21E8" w:rsidP="002C7D08">
      <w:pPr>
        <w:spacing w:line="240" w:lineRule="auto"/>
        <w:rPr>
          <w:lang w:val="en-US" w:eastAsia="fi-FI"/>
        </w:rPr>
      </w:pPr>
    </w:p>
    <w:p w14:paraId="7F8C9B2F" w14:textId="0E619B9B" w:rsidR="000D21E8" w:rsidRDefault="000D21E8" w:rsidP="002C7D08">
      <w:pPr>
        <w:spacing w:line="240" w:lineRule="auto"/>
        <w:rPr>
          <w:lang w:val="en-US" w:eastAsia="fi-FI"/>
        </w:rPr>
      </w:pPr>
    </w:p>
    <w:p w14:paraId="519B4D58" w14:textId="09658AC1" w:rsidR="000D21E8" w:rsidRDefault="000D21E8" w:rsidP="002C7D08">
      <w:pPr>
        <w:spacing w:line="240" w:lineRule="auto"/>
        <w:rPr>
          <w:lang w:val="en-US" w:eastAsia="fi-FI"/>
        </w:rPr>
      </w:pPr>
    </w:p>
    <w:p w14:paraId="1788C44A" w14:textId="356D2B4D" w:rsidR="000D21E8" w:rsidRDefault="000D21E8" w:rsidP="002C7D08">
      <w:pPr>
        <w:spacing w:line="240" w:lineRule="auto"/>
        <w:rPr>
          <w:lang w:val="en-US" w:eastAsia="fi-FI"/>
        </w:rPr>
      </w:pPr>
    </w:p>
    <w:p w14:paraId="38230343" w14:textId="6EC54D91" w:rsidR="000D21E8" w:rsidRDefault="000D21E8" w:rsidP="002C7D08">
      <w:pPr>
        <w:spacing w:line="240" w:lineRule="auto"/>
        <w:rPr>
          <w:lang w:val="en-US" w:eastAsia="fi-FI"/>
        </w:rPr>
      </w:pPr>
    </w:p>
    <w:p w14:paraId="223DB348" w14:textId="4D2793B1" w:rsidR="000D21E8" w:rsidRDefault="0088482A" w:rsidP="002C7D08">
      <w:pPr>
        <w:spacing w:line="240" w:lineRule="auto"/>
        <w:rPr>
          <w:lang w:val="en-US" w:eastAsia="fi-FI"/>
        </w:rPr>
      </w:pPr>
      <w:r>
        <w:rPr>
          <w:noProof/>
          <w:lang w:val="en-US"/>
        </w:rPr>
        <w:drawing>
          <wp:inline distT="0" distB="0" distL="0" distR="0" wp14:anchorId="665DB6BF" wp14:editId="34389C52">
            <wp:extent cx="32289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C3C6" w14:textId="1100BF57" w:rsidR="0088482A" w:rsidRDefault="0088482A" w:rsidP="002C7D08">
      <w:pPr>
        <w:spacing w:line="240" w:lineRule="auto"/>
        <w:rPr>
          <w:lang w:val="en-US" w:eastAsia="fi-FI"/>
        </w:rPr>
      </w:pPr>
    </w:p>
    <w:p w14:paraId="64B932D0" w14:textId="42E5B646" w:rsidR="0088482A" w:rsidRDefault="0088482A" w:rsidP="002C7D08">
      <w:pPr>
        <w:spacing w:line="240" w:lineRule="auto"/>
        <w:rPr>
          <w:lang w:val="en-US" w:eastAsia="fi-FI"/>
        </w:rPr>
      </w:pPr>
    </w:p>
    <w:p w14:paraId="018E7CEA" w14:textId="3AD56B16" w:rsidR="0088482A" w:rsidRDefault="0088482A" w:rsidP="002C7D08">
      <w:pPr>
        <w:spacing w:line="240" w:lineRule="auto"/>
        <w:rPr>
          <w:lang w:val="en-US" w:eastAsia="fi-FI"/>
        </w:rPr>
      </w:pPr>
    </w:p>
    <w:p w14:paraId="77DD7DE7" w14:textId="77777777" w:rsidR="0088482A" w:rsidRDefault="0088482A" w:rsidP="0088482A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7. Find the name of a staff member who manages property for rent at ‘8 Naval Drive’. Include at least columns </w:t>
      </w:r>
      <w:proofErr w:type="spellStart"/>
      <w:r>
        <w:rPr>
          <w:rFonts w:cs="Arial"/>
          <w:sz w:val="28"/>
          <w:szCs w:val="28"/>
          <w:lang w:val="en-US"/>
        </w:rPr>
        <w:t>FirstName</w:t>
      </w:r>
      <w:proofErr w:type="spellEnd"/>
      <w:r>
        <w:rPr>
          <w:rFonts w:cs="Arial"/>
          <w:sz w:val="28"/>
          <w:szCs w:val="28"/>
          <w:lang w:val="en-US"/>
        </w:rPr>
        <w:t xml:space="preserve"> and </w:t>
      </w:r>
      <w:proofErr w:type="spellStart"/>
      <w:r>
        <w:rPr>
          <w:rFonts w:cs="Arial"/>
          <w:sz w:val="28"/>
          <w:szCs w:val="28"/>
          <w:lang w:val="en-US"/>
        </w:rPr>
        <w:t>FamilyName</w:t>
      </w:r>
      <w:proofErr w:type="spellEnd"/>
      <w:r>
        <w:rPr>
          <w:rFonts w:cs="Arial"/>
          <w:sz w:val="28"/>
          <w:szCs w:val="28"/>
          <w:lang w:val="en-US"/>
        </w:rPr>
        <w:t xml:space="preserve"> from Staff table. If you want to include column Street information from </w:t>
      </w:r>
      <w:proofErr w:type="spellStart"/>
      <w:r>
        <w:rPr>
          <w:rFonts w:cs="Arial"/>
          <w:sz w:val="28"/>
          <w:szCs w:val="28"/>
          <w:lang w:val="en-US"/>
        </w:rPr>
        <w:t>PropertyForRent</w:t>
      </w:r>
      <w:proofErr w:type="spellEnd"/>
      <w:r>
        <w:rPr>
          <w:rFonts w:cs="Arial"/>
          <w:sz w:val="28"/>
          <w:szCs w:val="28"/>
          <w:lang w:val="en-US"/>
        </w:rPr>
        <w:t xml:space="preserve"> table, you need to use JOIN operation.</w:t>
      </w:r>
    </w:p>
    <w:p w14:paraId="2879F0E7" w14:textId="4D704374" w:rsidR="0088482A" w:rsidRDefault="0088482A" w:rsidP="002C7D08">
      <w:pPr>
        <w:spacing w:line="240" w:lineRule="auto"/>
        <w:rPr>
          <w:lang w:val="en-US" w:eastAsia="fi-FI"/>
        </w:rPr>
      </w:pPr>
    </w:p>
    <w:p w14:paraId="66D891A1" w14:textId="75E56717" w:rsidR="0088482A" w:rsidRDefault="0088482A" w:rsidP="002C7D08">
      <w:pPr>
        <w:spacing w:line="240" w:lineRule="auto"/>
        <w:rPr>
          <w:lang w:val="en-US" w:eastAsia="fi-FI"/>
        </w:rPr>
      </w:pPr>
    </w:p>
    <w:tbl>
      <w:tblPr>
        <w:tblStyle w:val="GridTable1Light-Accent2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5470"/>
      </w:tblGrid>
      <w:tr w:rsidR="00672822" w:rsidRPr="00FB2DF0" w14:paraId="7182487B" w14:textId="77777777" w:rsidTr="00672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shd w:val="clear" w:color="auto" w:fill="00FFFF"/>
          </w:tcPr>
          <w:p w14:paraId="05260C9F" w14:textId="77777777" w:rsidR="00672822" w:rsidRPr="00672822" w:rsidRDefault="00672822" w:rsidP="006728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672822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SELECT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 </w:t>
            </w:r>
            <w:proofErr w:type="spellStart"/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</w:t>
            </w:r>
            <w:r w:rsidRPr="00672822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FirstName</w:t>
            </w:r>
            <w:r w:rsidRPr="00672822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</w:t>
            </w:r>
            <w:r w:rsidRPr="00672822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FamilyName</w:t>
            </w:r>
            <w:proofErr w:type="spellEnd"/>
            <w:r w:rsidRPr="00672822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</w:t>
            </w:r>
            <w:r w:rsidRPr="00672822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Street</w:t>
            </w:r>
            <w:proofErr w:type="spellEnd"/>
          </w:p>
          <w:p w14:paraId="1FBEF3F3" w14:textId="77777777" w:rsidR="00672822" w:rsidRPr="00672822" w:rsidRDefault="00672822" w:rsidP="006728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672822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FROM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Staff s </w:t>
            </w:r>
            <w:r w:rsidRPr="00672822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JOIN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PropertyForRent</w:t>
            </w:r>
            <w:proofErr w:type="spellEnd"/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</w:t>
            </w:r>
            <w:proofErr w:type="spellEnd"/>
          </w:p>
          <w:p w14:paraId="7BA16FFD" w14:textId="77777777" w:rsidR="00672822" w:rsidRPr="00672822" w:rsidRDefault="00672822" w:rsidP="006728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672822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on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</w:t>
            </w:r>
            <w:r w:rsidRPr="00672822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Id</w:t>
            </w:r>
            <w:proofErr w:type="spellEnd"/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672822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</w:t>
            </w:r>
            <w:r w:rsidRPr="00672822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StaffId</w:t>
            </w:r>
            <w:proofErr w:type="spellEnd"/>
          </w:p>
          <w:p w14:paraId="7B523E62" w14:textId="77777777" w:rsidR="00672822" w:rsidRPr="00672822" w:rsidRDefault="00672822" w:rsidP="006728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672822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Where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</w:t>
            </w:r>
            <w:r w:rsidRPr="00672822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Street</w:t>
            </w:r>
            <w:proofErr w:type="spellEnd"/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672822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like</w:t>
            </w:r>
            <w:r w:rsidRPr="00672822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672822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'%8 Naval Drive%'</w:t>
            </w:r>
          </w:p>
          <w:p w14:paraId="1D303103" w14:textId="77777777" w:rsidR="00672822" w:rsidRDefault="00672822" w:rsidP="006728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CD4F9DC" w14:textId="77777777" w:rsidR="00672822" w:rsidRDefault="00672822" w:rsidP="00672822">
            <w:pPr>
              <w:spacing w:line="240" w:lineRule="auto"/>
              <w:rPr>
                <w:lang w:val="en-US" w:eastAsia="fi-FI"/>
              </w:rPr>
            </w:pPr>
          </w:p>
        </w:tc>
      </w:tr>
    </w:tbl>
    <w:p w14:paraId="7CB0D889" w14:textId="0159A979" w:rsidR="0088482A" w:rsidRDefault="0088482A" w:rsidP="002C7D08">
      <w:pPr>
        <w:spacing w:line="240" w:lineRule="auto"/>
        <w:rPr>
          <w:lang w:val="en-US" w:eastAsia="fi-FI"/>
        </w:rPr>
      </w:pPr>
    </w:p>
    <w:p w14:paraId="67C732FA" w14:textId="31162D4E" w:rsidR="0088482A" w:rsidRDefault="0088482A" w:rsidP="002C7D08">
      <w:pPr>
        <w:spacing w:line="240" w:lineRule="auto"/>
        <w:rPr>
          <w:lang w:val="en-US" w:eastAsia="fi-FI"/>
        </w:rPr>
      </w:pPr>
    </w:p>
    <w:p w14:paraId="02B96D23" w14:textId="11327FD5" w:rsidR="000D21E8" w:rsidRDefault="000D21E8" w:rsidP="002C7D08">
      <w:pPr>
        <w:spacing w:line="240" w:lineRule="auto"/>
        <w:rPr>
          <w:lang w:val="en-US" w:eastAsia="fi-FI"/>
        </w:rPr>
      </w:pPr>
    </w:p>
    <w:p w14:paraId="595EB784" w14:textId="76674951" w:rsidR="000D21E8" w:rsidRDefault="000D21E8" w:rsidP="002C7D08">
      <w:pPr>
        <w:spacing w:line="240" w:lineRule="auto"/>
        <w:rPr>
          <w:lang w:val="en-US" w:eastAsia="fi-FI"/>
        </w:rPr>
      </w:pPr>
    </w:p>
    <w:p w14:paraId="7374A8ED" w14:textId="49DAB0C5" w:rsidR="000D21E8" w:rsidRDefault="000D21E8" w:rsidP="002C7D08">
      <w:pPr>
        <w:spacing w:line="240" w:lineRule="auto"/>
        <w:rPr>
          <w:lang w:val="en-US" w:eastAsia="fi-FI"/>
        </w:rPr>
      </w:pPr>
    </w:p>
    <w:p w14:paraId="65BC41C4" w14:textId="49FD60CD" w:rsidR="000D21E8" w:rsidRDefault="000D21E8" w:rsidP="002C7D08">
      <w:pPr>
        <w:spacing w:line="240" w:lineRule="auto"/>
        <w:rPr>
          <w:lang w:val="en-US" w:eastAsia="fi-FI"/>
        </w:rPr>
      </w:pPr>
    </w:p>
    <w:p w14:paraId="18777769" w14:textId="453D204D" w:rsidR="00672822" w:rsidRDefault="00672822" w:rsidP="002C7D08">
      <w:pPr>
        <w:spacing w:line="240" w:lineRule="auto"/>
        <w:rPr>
          <w:lang w:val="en-US" w:eastAsia="fi-FI"/>
        </w:rPr>
      </w:pPr>
    </w:p>
    <w:p w14:paraId="550D07DB" w14:textId="21CD37B7" w:rsidR="00672822" w:rsidRDefault="00672822" w:rsidP="002C7D08">
      <w:pPr>
        <w:spacing w:line="240" w:lineRule="auto"/>
        <w:rPr>
          <w:lang w:val="en-US" w:eastAsia="fi-FI"/>
        </w:rPr>
      </w:pPr>
      <w:r>
        <w:rPr>
          <w:noProof/>
          <w:lang w:val="en-US"/>
        </w:rPr>
        <w:drawing>
          <wp:inline distT="0" distB="0" distL="0" distR="0" wp14:anchorId="00287866" wp14:editId="2B9F8BB1">
            <wp:extent cx="30099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2465" w14:textId="5B6FA280" w:rsidR="00672822" w:rsidRDefault="00672822" w:rsidP="002C7D08">
      <w:pPr>
        <w:spacing w:line="240" w:lineRule="auto"/>
        <w:rPr>
          <w:lang w:val="en-US" w:eastAsia="fi-FI"/>
        </w:rPr>
      </w:pPr>
    </w:p>
    <w:p w14:paraId="64B9ECC1" w14:textId="4591A71F" w:rsidR="00672822" w:rsidRDefault="00672822" w:rsidP="002C7D08">
      <w:pPr>
        <w:spacing w:line="240" w:lineRule="auto"/>
        <w:rPr>
          <w:lang w:val="en-US" w:eastAsia="fi-FI"/>
        </w:rPr>
      </w:pPr>
    </w:p>
    <w:p w14:paraId="3BC42043" w14:textId="209AB042" w:rsidR="00672822" w:rsidRDefault="00672822" w:rsidP="00672822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8. Find the names of all clients who have viewed Flats. Include at least columns </w:t>
      </w:r>
      <w:proofErr w:type="spellStart"/>
      <w:r>
        <w:rPr>
          <w:rFonts w:cs="Arial"/>
          <w:sz w:val="28"/>
          <w:szCs w:val="28"/>
          <w:lang w:val="en-US"/>
        </w:rPr>
        <w:t>FirstName</w:t>
      </w:r>
      <w:proofErr w:type="spellEnd"/>
      <w:r>
        <w:rPr>
          <w:rFonts w:cs="Arial"/>
          <w:sz w:val="28"/>
          <w:szCs w:val="28"/>
          <w:lang w:val="en-US"/>
        </w:rPr>
        <w:t xml:space="preserve"> and </w:t>
      </w:r>
      <w:proofErr w:type="spellStart"/>
      <w:r>
        <w:rPr>
          <w:rFonts w:cs="Arial"/>
          <w:sz w:val="28"/>
          <w:szCs w:val="28"/>
          <w:lang w:val="en-US"/>
        </w:rPr>
        <w:t>FamilyName</w:t>
      </w:r>
      <w:proofErr w:type="spellEnd"/>
      <w:r>
        <w:rPr>
          <w:rFonts w:cs="Arial"/>
          <w:sz w:val="28"/>
          <w:szCs w:val="28"/>
          <w:lang w:val="en-US"/>
        </w:rPr>
        <w:t xml:space="preserve"> from Client table. If you want to include </w:t>
      </w:r>
      <w:proofErr w:type="spellStart"/>
      <w:r>
        <w:rPr>
          <w:rFonts w:cs="Arial"/>
          <w:sz w:val="28"/>
          <w:szCs w:val="28"/>
          <w:lang w:val="en-US"/>
        </w:rPr>
        <w:t>TypeOfProperty</w:t>
      </w:r>
      <w:proofErr w:type="spellEnd"/>
      <w:r>
        <w:rPr>
          <w:rFonts w:cs="Arial"/>
          <w:sz w:val="28"/>
          <w:szCs w:val="28"/>
          <w:lang w:val="en-US"/>
        </w:rPr>
        <w:t xml:space="preserve"> information from </w:t>
      </w:r>
      <w:proofErr w:type="spellStart"/>
      <w:r>
        <w:rPr>
          <w:rFonts w:cs="Arial"/>
          <w:sz w:val="28"/>
          <w:szCs w:val="28"/>
          <w:lang w:val="en-US"/>
        </w:rPr>
        <w:t>PropertyForRent</w:t>
      </w:r>
      <w:proofErr w:type="spellEnd"/>
      <w:r>
        <w:rPr>
          <w:rFonts w:cs="Arial"/>
          <w:sz w:val="28"/>
          <w:szCs w:val="28"/>
          <w:lang w:val="en-US"/>
        </w:rPr>
        <w:t xml:space="preserve"> table, you need to use JOIN operation.</w:t>
      </w:r>
    </w:p>
    <w:tbl>
      <w:tblPr>
        <w:tblStyle w:val="GridTable1Light-Accent1"/>
        <w:tblW w:w="0" w:type="auto"/>
        <w:shd w:val="clear" w:color="auto" w:fill="00FFFF"/>
        <w:tblLook w:val="04A0" w:firstRow="1" w:lastRow="0" w:firstColumn="1" w:lastColumn="0" w:noHBand="0" w:noVBand="1"/>
      </w:tblPr>
      <w:tblGrid>
        <w:gridCol w:w="9628"/>
      </w:tblGrid>
      <w:tr w:rsidR="00672822" w:rsidRPr="00FB2DF0" w14:paraId="2A5C5ADA" w14:textId="77777777" w:rsidTr="00ED0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shd w:val="clear" w:color="auto" w:fill="00FFFF"/>
          </w:tcPr>
          <w:p w14:paraId="7448BDC1" w14:textId="77777777" w:rsidR="00672822" w:rsidRPr="00ED0CB1" w:rsidRDefault="00672822" w:rsidP="006728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ED0CB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SELECT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ED0CB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Distinct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FirstName</w:t>
            </w: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Familyname</w:t>
            </w: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,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TypeOfProperty</w:t>
            </w:r>
            <w:proofErr w:type="spellEnd"/>
          </w:p>
          <w:p w14:paraId="25A4861B" w14:textId="77777777" w:rsidR="00672822" w:rsidRPr="00ED0CB1" w:rsidRDefault="00672822" w:rsidP="006728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ED0CB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From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Client </w:t>
            </w: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join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Viewing </w:t>
            </w:r>
          </w:p>
          <w:p w14:paraId="33B9905A" w14:textId="77777777" w:rsidR="00672822" w:rsidRPr="00ED0CB1" w:rsidRDefault="00672822" w:rsidP="006728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ED0CB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ON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Client</w:t>
            </w: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Id</w:t>
            </w:r>
            <w:proofErr w:type="spellEnd"/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Viewing</w:t>
            </w: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ClientId</w:t>
            </w:r>
            <w:proofErr w:type="spellEnd"/>
          </w:p>
          <w:p w14:paraId="70E39EAA" w14:textId="77777777" w:rsidR="00672822" w:rsidRPr="00ED0CB1" w:rsidRDefault="00672822" w:rsidP="006728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Join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PropertyForRent</w:t>
            </w:r>
            <w:proofErr w:type="spellEnd"/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</w:p>
          <w:p w14:paraId="674AD505" w14:textId="77777777" w:rsidR="00672822" w:rsidRPr="00ED0CB1" w:rsidRDefault="00672822" w:rsidP="006728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ED0CB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lastRenderedPageBreak/>
              <w:t>ON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Viewing</w:t>
            </w: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PropertyForRentId</w:t>
            </w:r>
            <w:proofErr w:type="spellEnd"/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PropertyForRent</w:t>
            </w: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Id</w:t>
            </w:r>
            <w:proofErr w:type="spellEnd"/>
          </w:p>
          <w:p w14:paraId="54D5D515" w14:textId="3CDB04FF" w:rsidR="00672822" w:rsidRDefault="00672822" w:rsidP="00672822">
            <w:pPr>
              <w:spacing w:line="240" w:lineRule="auto"/>
              <w:rPr>
                <w:lang w:val="en-US" w:eastAsia="fi-FI"/>
              </w:rPr>
            </w:pPr>
            <w:r w:rsidRPr="00ED0CB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  <w:lang w:val="en-US"/>
              </w:rPr>
              <w:t>Where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PropertyForRent</w:t>
            </w: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.</w:t>
            </w:r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TypeOfProperty</w:t>
            </w:r>
            <w:proofErr w:type="spellEnd"/>
            <w:r w:rsidRPr="00ED0CB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ED0CB1">
              <w:rPr>
                <w:rFonts w:ascii="Consolas" w:hAnsi="Consolas" w:cs="Consolas"/>
                <w:color w:val="808080"/>
                <w:sz w:val="19"/>
                <w:szCs w:val="19"/>
                <w:highlight w:val="cyan"/>
                <w:lang w:val="en-US"/>
              </w:rPr>
              <w:t>=</w:t>
            </w:r>
            <w:r w:rsidRPr="00ED0CB1">
              <w:rPr>
                <w:rFonts w:ascii="Consolas" w:hAnsi="Consolas" w:cs="Consolas"/>
                <w:color w:val="FF0000"/>
                <w:sz w:val="19"/>
                <w:szCs w:val="19"/>
                <w:highlight w:val="cyan"/>
                <w:lang w:val="en-US"/>
              </w:rPr>
              <w:t>'Flat'</w:t>
            </w:r>
          </w:p>
        </w:tc>
      </w:tr>
    </w:tbl>
    <w:p w14:paraId="7FC52381" w14:textId="652716B1" w:rsidR="00672822" w:rsidRDefault="00672822" w:rsidP="002C7D08">
      <w:pPr>
        <w:spacing w:line="240" w:lineRule="auto"/>
        <w:rPr>
          <w:lang w:val="en-US" w:eastAsia="fi-FI"/>
        </w:rPr>
      </w:pPr>
    </w:p>
    <w:p w14:paraId="279E6FAD" w14:textId="0828C0F6" w:rsidR="00672822" w:rsidRDefault="00672822" w:rsidP="002C7D08">
      <w:pPr>
        <w:spacing w:line="240" w:lineRule="auto"/>
        <w:rPr>
          <w:lang w:val="en-US" w:eastAsia="fi-FI"/>
        </w:rPr>
      </w:pPr>
    </w:p>
    <w:p w14:paraId="1E7F4BFA" w14:textId="77777777" w:rsidR="00672822" w:rsidRDefault="00672822" w:rsidP="002C7D08">
      <w:pPr>
        <w:spacing w:line="240" w:lineRule="auto"/>
        <w:rPr>
          <w:lang w:val="en-US" w:eastAsia="fi-FI"/>
        </w:rPr>
      </w:pPr>
    </w:p>
    <w:p w14:paraId="2EFE0ABC" w14:textId="5887FA4B" w:rsidR="000D21E8" w:rsidRDefault="000D21E8" w:rsidP="002C7D08">
      <w:pPr>
        <w:spacing w:line="240" w:lineRule="auto"/>
        <w:rPr>
          <w:lang w:val="en-US" w:eastAsia="fi-FI"/>
        </w:rPr>
      </w:pPr>
    </w:p>
    <w:p w14:paraId="739A0089" w14:textId="0ECBA33C" w:rsidR="000D21E8" w:rsidRDefault="00894C85" w:rsidP="002C7D08">
      <w:pPr>
        <w:spacing w:line="240" w:lineRule="auto"/>
        <w:rPr>
          <w:lang w:val="en-US" w:eastAsia="fi-FI"/>
        </w:rPr>
      </w:pPr>
      <w:r>
        <w:rPr>
          <w:noProof/>
          <w:lang w:val="en-US"/>
        </w:rPr>
        <w:drawing>
          <wp:inline distT="0" distB="0" distL="0" distR="0" wp14:anchorId="3541E0C8" wp14:editId="3B592409">
            <wp:extent cx="2790825" cy="1819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B8DA" w14:textId="75B197DA" w:rsidR="000D21E8" w:rsidRDefault="000D21E8" w:rsidP="002C7D08">
      <w:pPr>
        <w:spacing w:line="240" w:lineRule="auto"/>
        <w:rPr>
          <w:lang w:val="en-US" w:eastAsia="fi-FI"/>
        </w:rPr>
      </w:pPr>
    </w:p>
    <w:p w14:paraId="391B83DA" w14:textId="7F487FD2" w:rsidR="000D21E8" w:rsidRDefault="000D21E8" w:rsidP="002C7D08">
      <w:pPr>
        <w:spacing w:line="240" w:lineRule="auto"/>
        <w:rPr>
          <w:lang w:val="en-US" w:eastAsia="fi-FI"/>
        </w:rPr>
      </w:pPr>
    </w:p>
    <w:p w14:paraId="1B5C8AEF" w14:textId="7B55321A" w:rsidR="000D21E8" w:rsidRDefault="000D21E8" w:rsidP="002C7D08">
      <w:pPr>
        <w:spacing w:line="240" w:lineRule="auto"/>
        <w:rPr>
          <w:lang w:val="en-US" w:eastAsia="fi-FI"/>
        </w:rPr>
      </w:pPr>
    </w:p>
    <w:p w14:paraId="0E701ABE" w14:textId="2004963A" w:rsidR="000D21E8" w:rsidRDefault="000D21E8" w:rsidP="002C7D08">
      <w:pPr>
        <w:spacing w:line="240" w:lineRule="auto"/>
        <w:rPr>
          <w:lang w:val="en-US" w:eastAsia="fi-FI"/>
        </w:rPr>
      </w:pPr>
    </w:p>
    <w:p w14:paraId="6B03F5F4" w14:textId="050249AD" w:rsidR="000D21E8" w:rsidRDefault="000D21E8" w:rsidP="002C7D08">
      <w:pPr>
        <w:spacing w:line="240" w:lineRule="auto"/>
        <w:rPr>
          <w:lang w:val="en-US" w:eastAsia="fi-FI"/>
        </w:rPr>
      </w:pPr>
    </w:p>
    <w:p w14:paraId="43D11E8B" w14:textId="18EF82B7" w:rsidR="000D21E8" w:rsidRDefault="000D21E8" w:rsidP="002C7D08">
      <w:pPr>
        <w:spacing w:line="240" w:lineRule="auto"/>
        <w:rPr>
          <w:lang w:val="en-US" w:eastAsia="fi-FI"/>
        </w:rPr>
      </w:pPr>
    </w:p>
    <w:p w14:paraId="37766832" w14:textId="54A2B5D1" w:rsidR="000D21E8" w:rsidRDefault="000D21E8" w:rsidP="002C7D08">
      <w:pPr>
        <w:spacing w:line="240" w:lineRule="auto"/>
        <w:rPr>
          <w:lang w:val="en-US" w:eastAsia="fi-FI"/>
        </w:rPr>
      </w:pPr>
    </w:p>
    <w:p w14:paraId="0125EE0B" w14:textId="171E5C5B" w:rsidR="000D21E8" w:rsidRDefault="000D21E8" w:rsidP="002C7D08">
      <w:pPr>
        <w:spacing w:line="240" w:lineRule="auto"/>
        <w:rPr>
          <w:lang w:val="en-US" w:eastAsia="fi-FI"/>
        </w:rPr>
      </w:pPr>
    </w:p>
    <w:p w14:paraId="02C9E00F" w14:textId="05DDDB87" w:rsidR="000D21E8" w:rsidRDefault="000D21E8" w:rsidP="002C7D08">
      <w:pPr>
        <w:spacing w:line="240" w:lineRule="auto"/>
        <w:rPr>
          <w:lang w:val="en-US" w:eastAsia="fi-FI"/>
        </w:rPr>
      </w:pPr>
    </w:p>
    <w:p w14:paraId="2B3B810B" w14:textId="647482B8" w:rsidR="000D21E8" w:rsidRDefault="000D21E8" w:rsidP="002C7D08">
      <w:pPr>
        <w:spacing w:line="240" w:lineRule="auto"/>
        <w:rPr>
          <w:lang w:val="en-US" w:eastAsia="fi-FI"/>
        </w:rPr>
      </w:pPr>
    </w:p>
    <w:p w14:paraId="64C7BFDB" w14:textId="69C6B23E" w:rsidR="000D21E8" w:rsidRDefault="000D21E8" w:rsidP="002C7D08">
      <w:pPr>
        <w:spacing w:line="240" w:lineRule="auto"/>
        <w:rPr>
          <w:lang w:val="en-US" w:eastAsia="fi-FI"/>
        </w:rPr>
      </w:pPr>
    </w:p>
    <w:p w14:paraId="06B0F208" w14:textId="64F1B491" w:rsidR="000D21E8" w:rsidRDefault="000D21E8" w:rsidP="002C7D08">
      <w:pPr>
        <w:spacing w:line="240" w:lineRule="auto"/>
        <w:rPr>
          <w:lang w:val="en-US" w:eastAsia="fi-FI"/>
        </w:rPr>
      </w:pPr>
    </w:p>
    <w:p w14:paraId="27A908DA" w14:textId="4017F0E3" w:rsidR="000D21E8" w:rsidRDefault="000D21E8" w:rsidP="002C7D08">
      <w:pPr>
        <w:spacing w:line="240" w:lineRule="auto"/>
        <w:rPr>
          <w:lang w:val="en-US" w:eastAsia="fi-FI"/>
        </w:rPr>
      </w:pPr>
    </w:p>
    <w:p w14:paraId="71810EAD" w14:textId="1AED83D8" w:rsidR="000D21E8" w:rsidRDefault="000D21E8" w:rsidP="002C7D08">
      <w:pPr>
        <w:spacing w:line="240" w:lineRule="auto"/>
        <w:rPr>
          <w:lang w:val="en-US" w:eastAsia="fi-FI"/>
        </w:rPr>
      </w:pPr>
    </w:p>
    <w:p w14:paraId="24E7B635" w14:textId="7D15577B" w:rsidR="000D21E8" w:rsidRDefault="000D21E8" w:rsidP="002C7D08">
      <w:pPr>
        <w:spacing w:line="240" w:lineRule="auto"/>
        <w:rPr>
          <w:lang w:val="en-US" w:eastAsia="fi-FI"/>
        </w:rPr>
      </w:pPr>
    </w:p>
    <w:p w14:paraId="36CA0338" w14:textId="0F37EFE1" w:rsidR="000D21E8" w:rsidRDefault="000D21E8" w:rsidP="002C7D08">
      <w:pPr>
        <w:spacing w:line="240" w:lineRule="auto"/>
        <w:rPr>
          <w:lang w:val="en-US" w:eastAsia="fi-FI"/>
        </w:rPr>
      </w:pPr>
    </w:p>
    <w:p w14:paraId="6FFA31C6" w14:textId="0A13D938" w:rsidR="000D21E8" w:rsidRDefault="000D21E8" w:rsidP="002C7D08">
      <w:pPr>
        <w:spacing w:line="240" w:lineRule="auto"/>
        <w:rPr>
          <w:lang w:val="en-US" w:eastAsia="fi-FI"/>
        </w:rPr>
      </w:pPr>
    </w:p>
    <w:p w14:paraId="3680EC39" w14:textId="062B542C" w:rsidR="000D21E8" w:rsidRDefault="000D21E8" w:rsidP="002C7D08">
      <w:pPr>
        <w:spacing w:line="240" w:lineRule="auto"/>
        <w:rPr>
          <w:lang w:val="en-US" w:eastAsia="fi-FI"/>
        </w:rPr>
      </w:pPr>
    </w:p>
    <w:sectPr w:rsidR="000D21E8" w:rsidSect="000D21E8">
      <w:headerReference w:type="default" r:id="rId25"/>
      <w:pgSz w:w="11906" w:h="16838" w:code="9"/>
      <w:pgMar w:top="992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28D90" w14:textId="77777777" w:rsidR="00C91B40" w:rsidRDefault="00C91B40" w:rsidP="00473AB6">
      <w:pPr>
        <w:spacing w:line="240" w:lineRule="auto"/>
      </w:pPr>
      <w:r>
        <w:separator/>
      </w:r>
    </w:p>
  </w:endnote>
  <w:endnote w:type="continuationSeparator" w:id="0">
    <w:p w14:paraId="34A959F5" w14:textId="77777777" w:rsidR="00C91B40" w:rsidRDefault="00C91B40" w:rsidP="00473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14C21" w14:textId="77777777" w:rsidR="00C91B40" w:rsidRDefault="00C91B40" w:rsidP="00473AB6">
      <w:pPr>
        <w:spacing w:line="240" w:lineRule="auto"/>
      </w:pPr>
      <w:r>
        <w:separator/>
      </w:r>
    </w:p>
  </w:footnote>
  <w:footnote w:type="continuationSeparator" w:id="0">
    <w:p w14:paraId="2ECBA239" w14:textId="77777777" w:rsidR="00C91B40" w:rsidRDefault="00C91B40" w:rsidP="00473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DF03E" w14:textId="286E8934" w:rsidR="003D092A" w:rsidRDefault="00627234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FB2DF0">
      <w:rPr>
        <w:noProof/>
      </w:rPr>
      <w:t>7</w:t>
    </w:r>
    <w:r>
      <w:fldChar w:fldCharType="end"/>
    </w:r>
  </w:p>
  <w:p w14:paraId="5C463B43" w14:textId="77777777" w:rsidR="003D092A" w:rsidRDefault="003D092A" w:rsidP="00B036EC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82A8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CE77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EAF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EEC5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888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8ABC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FA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4A4A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F8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D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F22398C"/>
    <w:multiLevelType w:val="hybridMultilevel"/>
    <w:tmpl w:val="E67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82845"/>
    <w:multiLevelType w:val="hybridMultilevel"/>
    <w:tmpl w:val="93BAE630"/>
    <w:lvl w:ilvl="0" w:tplc="A21A3332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4" w15:restartNumberingAfterBreak="0">
    <w:nsid w:val="147C124E"/>
    <w:multiLevelType w:val="hybridMultilevel"/>
    <w:tmpl w:val="0CEAEE72"/>
    <w:lvl w:ilvl="0" w:tplc="09D443B6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760D1"/>
    <w:multiLevelType w:val="hybridMultilevel"/>
    <w:tmpl w:val="F502F51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810EF2"/>
    <w:multiLevelType w:val="multilevel"/>
    <w:tmpl w:val="0D561C0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CB9280B"/>
    <w:multiLevelType w:val="hybridMultilevel"/>
    <w:tmpl w:val="8146B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332895"/>
    <w:multiLevelType w:val="hybridMultilevel"/>
    <w:tmpl w:val="FF20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344D4"/>
    <w:multiLevelType w:val="hybridMultilevel"/>
    <w:tmpl w:val="5A341920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0" w15:restartNumberingAfterBreak="0">
    <w:nsid w:val="2C82339D"/>
    <w:multiLevelType w:val="hybridMultilevel"/>
    <w:tmpl w:val="BBB6B4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7F1AF5"/>
    <w:multiLevelType w:val="hybridMultilevel"/>
    <w:tmpl w:val="D13A341E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2" w15:restartNumberingAfterBreak="0">
    <w:nsid w:val="38CE6D4A"/>
    <w:multiLevelType w:val="hybridMultilevel"/>
    <w:tmpl w:val="04F0E4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9029C"/>
    <w:multiLevelType w:val="hybridMultilevel"/>
    <w:tmpl w:val="B7C4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E737C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DC60874"/>
    <w:multiLevelType w:val="multilevel"/>
    <w:tmpl w:val="FDB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15B8E"/>
    <w:multiLevelType w:val="hybridMultilevel"/>
    <w:tmpl w:val="43A454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F54BA2"/>
    <w:multiLevelType w:val="hybridMultilevel"/>
    <w:tmpl w:val="9F46D3AC"/>
    <w:lvl w:ilvl="0" w:tplc="25D8227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60537"/>
    <w:multiLevelType w:val="hybridMultilevel"/>
    <w:tmpl w:val="DEA6154C"/>
    <w:lvl w:ilvl="0" w:tplc="040B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29" w15:restartNumberingAfterBreak="0">
    <w:nsid w:val="50050FF7"/>
    <w:multiLevelType w:val="hybridMultilevel"/>
    <w:tmpl w:val="4802E5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A5CF0"/>
    <w:multiLevelType w:val="hybridMultilevel"/>
    <w:tmpl w:val="34C6E048"/>
    <w:lvl w:ilvl="0" w:tplc="68A637D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A414EC"/>
    <w:multiLevelType w:val="hybridMultilevel"/>
    <w:tmpl w:val="CBC84A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E5714"/>
    <w:multiLevelType w:val="multilevel"/>
    <w:tmpl w:val="0F6AB0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C6274C6"/>
    <w:multiLevelType w:val="hybridMultilevel"/>
    <w:tmpl w:val="4DB4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85342"/>
    <w:multiLevelType w:val="hybridMultilevel"/>
    <w:tmpl w:val="9500B284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35" w15:restartNumberingAfterBreak="0">
    <w:nsid w:val="6732477E"/>
    <w:multiLevelType w:val="hybridMultilevel"/>
    <w:tmpl w:val="DA209CD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776CE"/>
    <w:multiLevelType w:val="hybridMultilevel"/>
    <w:tmpl w:val="43D0C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45DFF"/>
    <w:multiLevelType w:val="hybridMultilevel"/>
    <w:tmpl w:val="AE96207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5"/>
  </w:num>
  <w:num w:numId="3">
    <w:abstractNumId w:val="34"/>
  </w:num>
  <w:num w:numId="4">
    <w:abstractNumId w:val="28"/>
  </w:num>
  <w:num w:numId="5">
    <w:abstractNumId w:val="16"/>
  </w:num>
  <w:num w:numId="6">
    <w:abstractNumId w:val="32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0"/>
  </w:num>
  <w:num w:numId="11">
    <w:abstractNumId w:val="22"/>
  </w:num>
  <w:num w:numId="12">
    <w:abstractNumId w:val="37"/>
  </w:num>
  <w:num w:numId="13">
    <w:abstractNumId w:val="29"/>
  </w:num>
  <w:num w:numId="14">
    <w:abstractNumId w:val="10"/>
  </w:num>
  <w:num w:numId="15">
    <w:abstractNumId w:val="11"/>
  </w:num>
  <w:num w:numId="16">
    <w:abstractNumId w:val="23"/>
  </w:num>
  <w:num w:numId="17">
    <w:abstractNumId w:val="12"/>
  </w:num>
  <w:num w:numId="18">
    <w:abstractNumId w:val="18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4"/>
  </w:num>
  <w:num w:numId="30">
    <w:abstractNumId w:val="21"/>
  </w:num>
  <w:num w:numId="31">
    <w:abstractNumId w:val="13"/>
  </w:num>
  <w:num w:numId="32">
    <w:abstractNumId w:val="15"/>
  </w:num>
  <w:num w:numId="33">
    <w:abstractNumId w:val="30"/>
  </w:num>
  <w:num w:numId="34">
    <w:abstractNumId w:val="19"/>
  </w:num>
  <w:num w:numId="35">
    <w:abstractNumId w:val="27"/>
  </w:num>
  <w:num w:numId="36">
    <w:abstractNumId w:val="26"/>
  </w:num>
  <w:num w:numId="37">
    <w:abstractNumId w:val="25"/>
  </w:num>
  <w:num w:numId="38">
    <w:abstractNumId w:val="17"/>
  </w:num>
  <w:num w:numId="39">
    <w:abstractNumId w:val="3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63"/>
    <w:rsid w:val="00011991"/>
    <w:rsid w:val="000144BE"/>
    <w:rsid w:val="0002118D"/>
    <w:rsid w:val="0002723D"/>
    <w:rsid w:val="00033A84"/>
    <w:rsid w:val="000448A7"/>
    <w:rsid w:val="000479DF"/>
    <w:rsid w:val="00053A9B"/>
    <w:rsid w:val="00063268"/>
    <w:rsid w:val="0006574E"/>
    <w:rsid w:val="00077C16"/>
    <w:rsid w:val="00084600"/>
    <w:rsid w:val="00084F96"/>
    <w:rsid w:val="00086A20"/>
    <w:rsid w:val="00091F8F"/>
    <w:rsid w:val="00096E0E"/>
    <w:rsid w:val="000A19EC"/>
    <w:rsid w:val="000A1ABA"/>
    <w:rsid w:val="000B1A8B"/>
    <w:rsid w:val="000B7A77"/>
    <w:rsid w:val="000C573E"/>
    <w:rsid w:val="000D21E8"/>
    <w:rsid w:val="000D5DE0"/>
    <w:rsid w:val="000D6D61"/>
    <w:rsid w:val="000E3429"/>
    <w:rsid w:val="000E3EDC"/>
    <w:rsid w:val="000E4D1E"/>
    <w:rsid w:val="000E677C"/>
    <w:rsid w:val="000F0C19"/>
    <w:rsid w:val="000F1068"/>
    <w:rsid w:val="000F2584"/>
    <w:rsid w:val="000F4FF3"/>
    <w:rsid w:val="000F7EA4"/>
    <w:rsid w:val="00100FE1"/>
    <w:rsid w:val="00111E67"/>
    <w:rsid w:val="001275A9"/>
    <w:rsid w:val="0013588E"/>
    <w:rsid w:val="00142310"/>
    <w:rsid w:val="0014635B"/>
    <w:rsid w:val="00152715"/>
    <w:rsid w:val="00155AA0"/>
    <w:rsid w:val="001567D0"/>
    <w:rsid w:val="00162BDB"/>
    <w:rsid w:val="00171C41"/>
    <w:rsid w:val="00172C82"/>
    <w:rsid w:val="00174EBE"/>
    <w:rsid w:val="00180333"/>
    <w:rsid w:val="00190289"/>
    <w:rsid w:val="00190487"/>
    <w:rsid w:val="00193DB6"/>
    <w:rsid w:val="0019677B"/>
    <w:rsid w:val="0019713A"/>
    <w:rsid w:val="00197840"/>
    <w:rsid w:val="001A313E"/>
    <w:rsid w:val="001A3966"/>
    <w:rsid w:val="001A5706"/>
    <w:rsid w:val="001C5288"/>
    <w:rsid w:val="001C62F4"/>
    <w:rsid w:val="001D1485"/>
    <w:rsid w:val="001D2489"/>
    <w:rsid w:val="001D6F33"/>
    <w:rsid w:val="001E4478"/>
    <w:rsid w:val="001F00E3"/>
    <w:rsid w:val="001F0E52"/>
    <w:rsid w:val="0020046D"/>
    <w:rsid w:val="00203AB0"/>
    <w:rsid w:val="002045A3"/>
    <w:rsid w:val="00206810"/>
    <w:rsid w:val="0020740C"/>
    <w:rsid w:val="00215C48"/>
    <w:rsid w:val="0021694C"/>
    <w:rsid w:val="00217FBB"/>
    <w:rsid w:val="002233E0"/>
    <w:rsid w:val="00235891"/>
    <w:rsid w:val="00235CA8"/>
    <w:rsid w:val="002407B2"/>
    <w:rsid w:val="00244376"/>
    <w:rsid w:val="00276EE3"/>
    <w:rsid w:val="00282244"/>
    <w:rsid w:val="00283F31"/>
    <w:rsid w:val="0028555E"/>
    <w:rsid w:val="002871B4"/>
    <w:rsid w:val="00290EF2"/>
    <w:rsid w:val="00296A4A"/>
    <w:rsid w:val="002B49BC"/>
    <w:rsid w:val="002B7F03"/>
    <w:rsid w:val="002C06F2"/>
    <w:rsid w:val="002C1A60"/>
    <w:rsid w:val="002C2F29"/>
    <w:rsid w:val="002C41B4"/>
    <w:rsid w:val="002C7D08"/>
    <w:rsid w:val="002E1C42"/>
    <w:rsid w:val="00300864"/>
    <w:rsid w:val="00301FE8"/>
    <w:rsid w:val="00303477"/>
    <w:rsid w:val="0030765B"/>
    <w:rsid w:val="00310BC4"/>
    <w:rsid w:val="00314677"/>
    <w:rsid w:val="00314AED"/>
    <w:rsid w:val="00321D45"/>
    <w:rsid w:val="0033023A"/>
    <w:rsid w:val="0034249F"/>
    <w:rsid w:val="00352A7B"/>
    <w:rsid w:val="00356067"/>
    <w:rsid w:val="003561AD"/>
    <w:rsid w:val="00360FE6"/>
    <w:rsid w:val="00366DF5"/>
    <w:rsid w:val="00367EAC"/>
    <w:rsid w:val="003739CF"/>
    <w:rsid w:val="00386B10"/>
    <w:rsid w:val="003876FD"/>
    <w:rsid w:val="00391AAD"/>
    <w:rsid w:val="00396DBE"/>
    <w:rsid w:val="003B24B4"/>
    <w:rsid w:val="003B45E1"/>
    <w:rsid w:val="003D092A"/>
    <w:rsid w:val="003D2A94"/>
    <w:rsid w:val="003D6D51"/>
    <w:rsid w:val="003D7CC5"/>
    <w:rsid w:val="003E56C3"/>
    <w:rsid w:val="003F26DB"/>
    <w:rsid w:val="003F4FF7"/>
    <w:rsid w:val="00401CC6"/>
    <w:rsid w:val="004136A4"/>
    <w:rsid w:val="00445030"/>
    <w:rsid w:val="00447659"/>
    <w:rsid w:val="00447836"/>
    <w:rsid w:val="00462076"/>
    <w:rsid w:val="00462A12"/>
    <w:rsid w:val="00471BA3"/>
    <w:rsid w:val="00473AB6"/>
    <w:rsid w:val="004746B5"/>
    <w:rsid w:val="0048205F"/>
    <w:rsid w:val="00483165"/>
    <w:rsid w:val="004873B0"/>
    <w:rsid w:val="00487586"/>
    <w:rsid w:val="0049290E"/>
    <w:rsid w:val="00493B7C"/>
    <w:rsid w:val="00495886"/>
    <w:rsid w:val="004A45E9"/>
    <w:rsid w:val="004A51A7"/>
    <w:rsid w:val="004B23A2"/>
    <w:rsid w:val="004B74F8"/>
    <w:rsid w:val="004C32A9"/>
    <w:rsid w:val="004C3CEC"/>
    <w:rsid w:val="004D2B83"/>
    <w:rsid w:val="004D43C0"/>
    <w:rsid w:val="004D45BC"/>
    <w:rsid w:val="004D4F16"/>
    <w:rsid w:val="004E2596"/>
    <w:rsid w:val="004E6990"/>
    <w:rsid w:val="004F0BA7"/>
    <w:rsid w:val="004F3321"/>
    <w:rsid w:val="004F7BCE"/>
    <w:rsid w:val="005141CC"/>
    <w:rsid w:val="00516B65"/>
    <w:rsid w:val="00517727"/>
    <w:rsid w:val="005221B0"/>
    <w:rsid w:val="00523AA6"/>
    <w:rsid w:val="00525063"/>
    <w:rsid w:val="00527CFF"/>
    <w:rsid w:val="00541EC6"/>
    <w:rsid w:val="0054219E"/>
    <w:rsid w:val="005445E9"/>
    <w:rsid w:val="00547993"/>
    <w:rsid w:val="00550312"/>
    <w:rsid w:val="005538A8"/>
    <w:rsid w:val="00556321"/>
    <w:rsid w:val="00563445"/>
    <w:rsid w:val="005648F7"/>
    <w:rsid w:val="00567F2C"/>
    <w:rsid w:val="00571483"/>
    <w:rsid w:val="00571B68"/>
    <w:rsid w:val="005743FA"/>
    <w:rsid w:val="005745FA"/>
    <w:rsid w:val="005755D6"/>
    <w:rsid w:val="00577B5E"/>
    <w:rsid w:val="005808F2"/>
    <w:rsid w:val="00583CA8"/>
    <w:rsid w:val="0058733A"/>
    <w:rsid w:val="005904F1"/>
    <w:rsid w:val="0059266F"/>
    <w:rsid w:val="00595FFA"/>
    <w:rsid w:val="005974A4"/>
    <w:rsid w:val="005A260A"/>
    <w:rsid w:val="005A2D89"/>
    <w:rsid w:val="005A5F57"/>
    <w:rsid w:val="005B05CE"/>
    <w:rsid w:val="005B557B"/>
    <w:rsid w:val="005B5760"/>
    <w:rsid w:val="005C14DA"/>
    <w:rsid w:val="005C63BB"/>
    <w:rsid w:val="005C71A7"/>
    <w:rsid w:val="005D34F4"/>
    <w:rsid w:val="005E0781"/>
    <w:rsid w:val="005E1CDA"/>
    <w:rsid w:val="005F45CC"/>
    <w:rsid w:val="005F584E"/>
    <w:rsid w:val="00607F60"/>
    <w:rsid w:val="006241E3"/>
    <w:rsid w:val="00625ABA"/>
    <w:rsid w:val="00627234"/>
    <w:rsid w:val="00642D93"/>
    <w:rsid w:val="00644E50"/>
    <w:rsid w:val="006545D9"/>
    <w:rsid w:val="00655F63"/>
    <w:rsid w:val="006642EE"/>
    <w:rsid w:val="00664B4D"/>
    <w:rsid w:val="00672822"/>
    <w:rsid w:val="00681E63"/>
    <w:rsid w:val="00693907"/>
    <w:rsid w:val="00694024"/>
    <w:rsid w:val="006A0276"/>
    <w:rsid w:val="006A4C8F"/>
    <w:rsid w:val="006C1525"/>
    <w:rsid w:val="006D0B6A"/>
    <w:rsid w:val="006D7838"/>
    <w:rsid w:val="006E3A1F"/>
    <w:rsid w:val="006E7EC3"/>
    <w:rsid w:val="006E7ED0"/>
    <w:rsid w:val="006F38C1"/>
    <w:rsid w:val="006F5409"/>
    <w:rsid w:val="00707593"/>
    <w:rsid w:val="00716EE4"/>
    <w:rsid w:val="00724861"/>
    <w:rsid w:val="00725432"/>
    <w:rsid w:val="00736513"/>
    <w:rsid w:val="007377B1"/>
    <w:rsid w:val="007402C2"/>
    <w:rsid w:val="0075469F"/>
    <w:rsid w:val="00762499"/>
    <w:rsid w:val="007672CC"/>
    <w:rsid w:val="00767E13"/>
    <w:rsid w:val="00787475"/>
    <w:rsid w:val="00787A52"/>
    <w:rsid w:val="00790DFE"/>
    <w:rsid w:val="007A1B38"/>
    <w:rsid w:val="007A2CD5"/>
    <w:rsid w:val="007A492E"/>
    <w:rsid w:val="007B6162"/>
    <w:rsid w:val="007B758D"/>
    <w:rsid w:val="007C436D"/>
    <w:rsid w:val="007D2D10"/>
    <w:rsid w:val="007D508A"/>
    <w:rsid w:val="007E1416"/>
    <w:rsid w:val="007E22E6"/>
    <w:rsid w:val="007E74E1"/>
    <w:rsid w:val="007F1701"/>
    <w:rsid w:val="007F1FF7"/>
    <w:rsid w:val="007F7FC2"/>
    <w:rsid w:val="00817637"/>
    <w:rsid w:val="00830F72"/>
    <w:rsid w:val="008547C4"/>
    <w:rsid w:val="00861A87"/>
    <w:rsid w:val="008715E4"/>
    <w:rsid w:val="00873EFF"/>
    <w:rsid w:val="00875EFD"/>
    <w:rsid w:val="00882F20"/>
    <w:rsid w:val="0088482A"/>
    <w:rsid w:val="00894C85"/>
    <w:rsid w:val="00897320"/>
    <w:rsid w:val="008976D0"/>
    <w:rsid w:val="008A032F"/>
    <w:rsid w:val="008A1CCE"/>
    <w:rsid w:val="008A57FF"/>
    <w:rsid w:val="008A5BB0"/>
    <w:rsid w:val="008A7356"/>
    <w:rsid w:val="008A7A08"/>
    <w:rsid w:val="008B41BC"/>
    <w:rsid w:val="008C0048"/>
    <w:rsid w:val="008C3CC6"/>
    <w:rsid w:val="008C4068"/>
    <w:rsid w:val="008C42B9"/>
    <w:rsid w:val="008C44DC"/>
    <w:rsid w:val="008D6495"/>
    <w:rsid w:val="008D6BA8"/>
    <w:rsid w:val="008E435A"/>
    <w:rsid w:val="008E47C5"/>
    <w:rsid w:val="008F15ED"/>
    <w:rsid w:val="008F6D9E"/>
    <w:rsid w:val="00902FEE"/>
    <w:rsid w:val="00914EDF"/>
    <w:rsid w:val="00925432"/>
    <w:rsid w:val="009269CE"/>
    <w:rsid w:val="00926C05"/>
    <w:rsid w:val="00933A25"/>
    <w:rsid w:val="00935C83"/>
    <w:rsid w:val="00937C79"/>
    <w:rsid w:val="00940F83"/>
    <w:rsid w:val="0094202A"/>
    <w:rsid w:val="00956732"/>
    <w:rsid w:val="00965402"/>
    <w:rsid w:val="00983EBE"/>
    <w:rsid w:val="00990141"/>
    <w:rsid w:val="009A1908"/>
    <w:rsid w:val="009A6C05"/>
    <w:rsid w:val="009B0804"/>
    <w:rsid w:val="009B6599"/>
    <w:rsid w:val="009C1F9B"/>
    <w:rsid w:val="009C531F"/>
    <w:rsid w:val="009D1959"/>
    <w:rsid w:val="009D7600"/>
    <w:rsid w:val="009E47DF"/>
    <w:rsid w:val="009F317A"/>
    <w:rsid w:val="009F5C8D"/>
    <w:rsid w:val="00A0162A"/>
    <w:rsid w:val="00A01DF5"/>
    <w:rsid w:val="00A155DF"/>
    <w:rsid w:val="00A175C1"/>
    <w:rsid w:val="00A2572E"/>
    <w:rsid w:val="00A26263"/>
    <w:rsid w:val="00A2720C"/>
    <w:rsid w:val="00A31496"/>
    <w:rsid w:val="00A54751"/>
    <w:rsid w:val="00A54D8B"/>
    <w:rsid w:val="00A555E9"/>
    <w:rsid w:val="00A73FE7"/>
    <w:rsid w:val="00A749D7"/>
    <w:rsid w:val="00A76010"/>
    <w:rsid w:val="00A770BA"/>
    <w:rsid w:val="00A91B8D"/>
    <w:rsid w:val="00AA68D7"/>
    <w:rsid w:val="00AA7954"/>
    <w:rsid w:val="00AB1A77"/>
    <w:rsid w:val="00AB328A"/>
    <w:rsid w:val="00AB3A46"/>
    <w:rsid w:val="00AE78E6"/>
    <w:rsid w:val="00AF2B90"/>
    <w:rsid w:val="00AF786B"/>
    <w:rsid w:val="00B00541"/>
    <w:rsid w:val="00B01AB1"/>
    <w:rsid w:val="00B036EC"/>
    <w:rsid w:val="00B04306"/>
    <w:rsid w:val="00B0743F"/>
    <w:rsid w:val="00B31B6D"/>
    <w:rsid w:val="00B34BF8"/>
    <w:rsid w:val="00B4233B"/>
    <w:rsid w:val="00B622CD"/>
    <w:rsid w:val="00B63C6A"/>
    <w:rsid w:val="00B70D1B"/>
    <w:rsid w:val="00B86AD5"/>
    <w:rsid w:val="00B91BEA"/>
    <w:rsid w:val="00B963D9"/>
    <w:rsid w:val="00BA3043"/>
    <w:rsid w:val="00BA68FA"/>
    <w:rsid w:val="00BA7198"/>
    <w:rsid w:val="00BB20DB"/>
    <w:rsid w:val="00BB37AC"/>
    <w:rsid w:val="00BF38C9"/>
    <w:rsid w:val="00BF6EEF"/>
    <w:rsid w:val="00C079F6"/>
    <w:rsid w:val="00C07A0B"/>
    <w:rsid w:val="00C10E79"/>
    <w:rsid w:val="00C13998"/>
    <w:rsid w:val="00C13A39"/>
    <w:rsid w:val="00C158AF"/>
    <w:rsid w:val="00C158DD"/>
    <w:rsid w:val="00C265D8"/>
    <w:rsid w:val="00C35B0F"/>
    <w:rsid w:val="00C41479"/>
    <w:rsid w:val="00C43C29"/>
    <w:rsid w:val="00C4623D"/>
    <w:rsid w:val="00C462F5"/>
    <w:rsid w:val="00C465F5"/>
    <w:rsid w:val="00C664AC"/>
    <w:rsid w:val="00C71093"/>
    <w:rsid w:val="00C721FF"/>
    <w:rsid w:val="00C73627"/>
    <w:rsid w:val="00C73BA4"/>
    <w:rsid w:val="00C749F0"/>
    <w:rsid w:val="00C84EEC"/>
    <w:rsid w:val="00C9065D"/>
    <w:rsid w:val="00C91524"/>
    <w:rsid w:val="00C91957"/>
    <w:rsid w:val="00C91B40"/>
    <w:rsid w:val="00C97762"/>
    <w:rsid w:val="00CA0D19"/>
    <w:rsid w:val="00CA2E6E"/>
    <w:rsid w:val="00CB102C"/>
    <w:rsid w:val="00CB1EEE"/>
    <w:rsid w:val="00CB3590"/>
    <w:rsid w:val="00CB5FB3"/>
    <w:rsid w:val="00CC09C4"/>
    <w:rsid w:val="00CC26E2"/>
    <w:rsid w:val="00CC3C1B"/>
    <w:rsid w:val="00CC4CE3"/>
    <w:rsid w:val="00CC7311"/>
    <w:rsid w:val="00CE7D3C"/>
    <w:rsid w:val="00CF0320"/>
    <w:rsid w:val="00CF1FA4"/>
    <w:rsid w:val="00CF4962"/>
    <w:rsid w:val="00D05628"/>
    <w:rsid w:val="00D13274"/>
    <w:rsid w:val="00D15EBA"/>
    <w:rsid w:val="00D221A6"/>
    <w:rsid w:val="00D2498A"/>
    <w:rsid w:val="00D30265"/>
    <w:rsid w:val="00D30C05"/>
    <w:rsid w:val="00D30CDF"/>
    <w:rsid w:val="00D30F67"/>
    <w:rsid w:val="00D368F7"/>
    <w:rsid w:val="00D4047F"/>
    <w:rsid w:val="00D40A8E"/>
    <w:rsid w:val="00D438AC"/>
    <w:rsid w:val="00D43A3A"/>
    <w:rsid w:val="00D51247"/>
    <w:rsid w:val="00D706C4"/>
    <w:rsid w:val="00D717E4"/>
    <w:rsid w:val="00D75F6B"/>
    <w:rsid w:val="00D75F84"/>
    <w:rsid w:val="00D771A6"/>
    <w:rsid w:val="00D81808"/>
    <w:rsid w:val="00D82280"/>
    <w:rsid w:val="00D84A2E"/>
    <w:rsid w:val="00D86DF0"/>
    <w:rsid w:val="00D92445"/>
    <w:rsid w:val="00D9303B"/>
    <w:rsid w:val="00D93A9C"/>
    <w:rsid w:val="00DA083F"/>
    <w:rsid w:val="00DA1329"/>
    <w:rsid w:val="00DB16BC"/>
    <w:rsid w:val="00DB4809"/>
    <w:rsid w:val="00DD7BEA"/>
    <w:rsid w:val="00DE4442"/>
    <w:rsid w:val="00DF642F"/>
    <w:rsid w:val="00E22E24"/>
    <w:rsid w:val="00E25D68"/>
    <w:rsid w:val="00E31A77"/>
    <w:rsid w:val="00E45DEB"/>
    <w:rsid w:val="00E56A30"/>
    <w:rsid w:val="00E70B15"/>
    <w:rsid w:val="00E713EE"/>
    <w:rsid w:val="00E718B5"/>
    <w:rsid w:val="00E71D3A"/>
    <w:rsid w:val="00E80224"/>
    <w:rsid w:val="00E837C5"/>
    <w:rsid w:val="00E853ED"/>
    <w:rsid w:val="00E9201C"/>
    <w:rsid w:val="00E959EB"/>
    <w:rsid w:val="00EA447C"/>
    <w:rsid w:val="00EB5907"/>
    <w:rsid w:val="00EC2640"/>
    <w:rsid w:val="00EC45ED"/>
    <w:rsid w:val="00ED0CB1"/>
    <w:rsid w:val="00ED27A0"/>
    <w:rsid w:val="00ED3836"/>
    <w:rsid w:val="00EE2980"/>
    <w:rsid w:val="00EE414F"/>
    <w:rsid w:val="00EF3648"/>
    <w:rsid w:val="00EF490E"/>
    <w:rsid w:val="00F140FE"/>
    <w:rsid w:val="00F16A18"/>
    <w:rsid w:val="00F269ED"/>
    <w:rsid w:val="00F43B07"/>
    <w:rsid w:val="00F458C9"/>
    <w:rsid w:val="00F5486A"/>
    <w:rsid w:val="00F566E5"/>
    <w:rsid w:val="00F66C13"/>
    <w:rsid w:val="00F74DFA"/>
    <w:rsid w:val="00F80FFB"/>
    <w:rsid w:val="00F852C1"/>
    <w:rsid w:val="00F92EC8"/>
    <w:rsid w:val="00FA000D"/>
    <w:rsid w:val="00FA1693"/>
    <w:rsid w:val="00FA2C6C"/>
    <w:rsid w:val="00FA404A"/>
    <w:rsid w:val="00FB2DF0"/>
    <w:rsid w:val="00FB379D"/>
    <w:rsid w:val="00FC086D"/>
    <w:rsid w:val="00FC1A28"/>
    <w:rsid w:val="00FC318F"/>
    <w:rsid w:val="00FC54FC"/>
    <w:rsid w:val="00FC6CA1"/>
    <w:rsid w:val="00FF33BC"/>
    <w:rsid w:val="00FF4372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28AB4B"/>
  <w15:docId w15:val="{9A132E59-043A-4749-B1C5-4B771F9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3D9"/>
    <w:pPr>
      <w:spacing w:after="0" w:line="360" w:lineRule="auto"/>
    </w:pPr>
    <w:rPr>
      <w:rFonts w:ascii="Arial" w:hAnsi="Arial"/>
      <w:sz w:val="24"/>
    </w:rPr>
  </w:style>
  <w:style w:type="paragraph" w:styleId="Heading1">
    <w:name w:val="heading 1"/>
    <w:next w:val="Normal"/>
    <w:link w:val="Heading1Char"/>
    <w:uiPriority w:val="9"/>
    <w:qFormat/>
    <w:rsid w:val="008A7A08"/>
    <w:pPr>
      <w:keepNext/>
      <w:keepLines/>
      <w:numPr>
        <w:numId w:val="6"/>
      </w:numPr>
      <w:tabs>
        <w:tab w:val="left" w:pos="-2"/>
        <w:tab w:val="left" w:pos="1294"/>
        <w:tab w:val="left" w:pos="2590"/>
        <w:tab w:val="left" w:pos="3886"/>
        <w:tab w:val="left" w:pos="5182"/>
        <w:tab w:val="left" w:pos="6478"/>
        <w:tab w:val="left" w:pos="7774"/>
        <w:tab w:val="left" w:pos="9070"/>
      </w:tabs>
      <w:spacing w:after="360" w:line="360" w:lineRule="auto"/>
      <w:ind w:left="397" w:hanging="397"/>
      <w:outlineLvl w:val="0"/>
    </w:pPr>
    <w:rPr>
      <w:rFonts w:ascii="Arial" w:eastAsia="Times New Roman" w:hAnsi="Arial" w:cs="Cambria"/>
      <w:b/>
      <w:bCs/>
      <w:caps/>
      <w:kern w:val="32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A7A08"/>
    <w:pPr>
      <w:keepNext/>
      <w:keepLines/>
      <w:numPr>
        <w:ilvl w:val="1"/>
        <w:numId w:val="6"/>
      </w:numPr>
      <w:spacing w:after="360" w:line="360" w:lineRule="auto"/>
      <w:ind w:left="567" w:hanging="567"/>
      <w:outlineLvl w:val="1"/>
    </w:pPr>
    <w:rPr>
      <w:rFonts w:ascii="Arial" w:eastAsia="PMingLiU" w:hAnsi="Arial" w:cs="Cambria"/>
      <w:b/>
      <w:iCs/>
      <w:kern w:val="32"/>
      <w:sz w:val="24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8A7A08"/>
    <w:pPr>
      <w:keepNext/>
      <w:keepLines/>
      <w:numPr>
        <w:ilvl w:val="2"/>
        <w:numId w:val="6"/>
      </w:numPr>
      <w:spacing w:after="360" w:line="360" w:lineRule="auto"/>
      <w:ind w:left="737" w:hanging="737"/>
      <w:outlineLvl w:val="2"/>
    </w:pPr>
    <w:rPr>
      <w:rFonts w:ascii="Arial" w:eastAsia="Times New Roman" w:hAnsi="Arial" w:cs="Times New Roman"/>
      <w:b/>
      <w:bCs/>
      <w:sz w:val="24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8A7A08"/>
    <w:pPr>
      <w:keepNext/>
      <w:keepLines/>
      <w:numPr>
        <w:ilvl w:val="3"/>
        <w:numId w:val="6"/>
      </w:numPr>
      <w:spacing w:after="360" w:line="360" w:lineRule="auto"/>
      <w:ind w:left="992" w:right="57" w:hanging="992"/>
      <w:outlineLvl w:val="3"/>
    </w:pPr>
    <w:rPr>
      <w:rFonts w:ascii="Arial" w:eastAsia="Times New Roman" w:hAnsi="Arial" w:cs="Times New Roman"/>
      <w:b/>
      <w:bCs/>
      <w:sz w:val="24"/>
      <w:szCs w:val="28"/>
    </w:rPr>
  </w:style>
  <w:style w:type="paragraph" w:styleId="Heading5">
    <w:name w:val="heading 5"/>
    <w:next w:val="Normal"/>
    <w:link w:val="Heading5Char"/>
    <w:uiPriority w:val="9"/>
    <w:unhideWhenUsed/>
    <w:rsid w:val="0019713A"/>
    <w:pPr>
      <w:numPr>
        <w:ilvl w:val="4"/>
        <w:numId w:val="6"/>
      </w:numPr>
      <w:spacing w:afterLines="150" w:line="360" w:lineRule="auto"/>
      <w:ind w:left="907" w:hanging="907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9713A"/>
    <w:pPr>
      <w:numPr>
        <w:ilvl w:val="5"/>
        <w:numId w:val="6"/>
      </w:numPr>
      <w:spacing w:before="240" w:afterLines="15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3A"/>
    <w:pPr>
      <w:numPr>
        <w:ilvl w:val="6"/>
        <w:numId w:val="6"/>
      </w:numPr>
      <w:spacing w:before="240" w:afterLines="15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3A"/>
    <w:pPr>
      <w:numPr>
        <w:ilvl w:val="7"/>
        <w:numId w:val="6"/>
      </w:numPr>
      <w:spacing w:before="240" w:afterLines="15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3A"/>
    <w:pPr>
      <w:numPr>
        <w:ilvl w:val="8"/>
        <w:numId w:val="6"/>
      </w:numPr>
      <w:spacing w:before="240" w:afterLines="15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93"/>
    <w:pPr>
      <w:numPr>
        <w:numId w:val="33"/>
      </w:numPr>
      <w:spacing w:after="120" w:line="24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A749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5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A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3BC"/>
    <w:rPr>
      <w:color w:val="0000FF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6F5409"/>
    <w:pPr>
      <w:spacing w:line="240" w:lineRule="auto"/>
    </w:pPr>
    <w:rPr>
      <w:bCs/>
      <w:sz w:val="20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F5409"/>
    <w:rPr>
      <w:rFonts w:ascii="Arial" w:hAnsi="Arial"/>
      <w:b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7A08"/>
    <w:rPr>
      <w:rFonts w:ascii="Arial" w:eastAsia="Times New Roman" w:hAnsi="Arial" w:cs="Cambria"/>
      <w:b/>
      <w:bCs/>
      <w: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A08"/>
    <w:rPr>
      <w:rFonts w:ascii="Arial" w:eastAsia="PMingLiU" w:hAnsi="Arial" w:cs="Cambria"/>
      <w:b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7A08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7A08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9713A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3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3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3A"/>
    <w:rPr>
      <w:rFonts w:ascii="Cambria" w:eastAsia="Times New Roman" w:hAnsi="Cambria" w:cs="Times New Roman"/>
    </w:rPr>
  </w:style>
  <w:style w:type="paragraph" w:customStyle="1" w:styleId="NumeroimatonOtsikko1">
    <w:name w:val="Numeroimaton Otsikko 1"/>
    <w:basedOn w:val="Heading1"/>
    <w:next w:val="Normal"/>
    <w:link w:val="NumeroimatonOtsikko1Char"/>
    <w:rsid w:val="0019713A"/>
    <w:pPr>
      <w:numPr>
        <w:numId w:val="0"/>
      </w:numPr>
    </w:pPr>
  </w:style>
  <w:style w:type="character" w:customStyle="1" w:styleId="NumeroimatonOtsikko1Char">
    <w:name w:val="Numeroimaton Otsikko 1 Char"/>
    <w:basedOn w:val="Heading1Char"/>
    <w:link w:val="NumeroimatonOtsikko1"/>
    <w:rsid w:val="0019713A"/>
    <w:rPr>
      <w:rFonts w:ascii="Times New Roman" w:eastAsia="Times New Roman" w:hAnsi="Times New Roman" w:cs="Cambria"/>
      <w:b/>
      <w:bCs/>
      <w:caps/>
      <w:kern w:val="32"/>
      <w:sz w:val="24"/>
      <w:szCs w:val="32"/>
    </w:rPr>
  </w:style>
  <w:style w:type="paragraph" w:customStyle="1" w:styleId="Taulukonotsikko">
    <w:name w:val="Taulukon otsikko"/>
    <w:basedOn w:val="Normal"/>
    <w:link w:val="TaulukonotsikkoChar"/>
    <w:qFormat/>
    <w:rsid w:val="00983EBE"/>
    <w:pPr>
      <w:spacing w:line="240" w:lineRule="auto"/>
    </w:pPr>
    <w:rPr>
      <w:sz w:val="20"/>
    </w:rPr>
  </w:style>
  <w:style w:type="character" w:customStyle="1" w:styleId="TaulukonotsikkoChar">
    <w:name w:val="Taulukon otsikko Char"/>
    <w:basedOn w:val="CaptionChar"/>
    <w:link w:val="Taulukonotsikko"/>
    <w:rsid w:val="00983EBE"/>
    <w:rPr>
      <w:rFonts w:ascii="Arial" w:hAnsi="Arial"/>
      <w:bCs w:val="0"/>
      <w:sz w:val="20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423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233B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516B65"/>
  </w:style>
  <w:style w:type="paragraph" w:customStyle="1" w:styleId="fn">
    <w:name w:val="fn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org">
    <w:name w:val="org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D75F84"/>
    <w:rPr>
      <w:b/>
      <w:bCs/>
    </w:rPr>
  </w:style>
  <w:style w:type="paragraph" w:customStyle="1" w:styleId="Default">
    <w:name w:val="Default"/>
    <w:rsid w:val="007D2D1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8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label">
    <w:name w:val="label"/>
    <w:basedOn w:val="DefaultParagraphFont"/>
    <w:rsid w:val="00483165"/>
  </w:style>
  <w:style w:type="character" w:styleId="FollowedHyperlink">
    <w:name w:val="FollowedHyperlink"/>
    <w:basedOn w:val="DefaultParagraphFont"/>
    <w:uiPriority w:val="99"/>
    <w:semiHidden/>
    <w:unhideWhenUsed/>
    <w:rsid w:val="00D249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B6"/>
  </w:style>
  <w:style w:type="paragraph" w:styleId="Footer">
    <w:name w:val="footer"/>
    <w:basedOn w:val="Normal"/>
    <w:link w:val="Foot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B6"/>
  </w:style>
  <w:style w:type="paragraph" w:customStyle="1" w:styleId="Tiivistelm">
    <w:name w:val="Tiivistelmä"/>
    <w:basedOn w:val="Normal"/>
    <w:autoRedefine/>
    <w:qFormat/>
    <w:rsid w:val="00C9065D"/>
    <w:pPr>
      <w:framePr w:hSpace="141" w:wrap="around" w:vAnchor="text" w:hAnchor="margin" w:y="29"/>
      <w:spacing w:line="240" w:lineRule="auto"/>
    </w:pPr>
    <w:rPr>
      <w:sz w:val="22"/>
    </w:rPr>
  </w:style>
  <w:style w:type="paragraph" w:customStyle="1" w:styleId="Kuvanotsikko">
    <w:name w:val="Kuvan otsikko"/>
    <w:basedOn w:val="Normal"/>
    <w:qFormat/>
    <w:rsid w:val="003F4FF7"/>
    <w:pPr>
      <w:spacing w:line="240" w:lineRule="auto"/>
    </w:pPr>
    <w:rPr>
      <w:rFonts w:eastAsia="PMingLiU" w:cs="Arial"/>
      <w:sz w:val="20"/>
    </w:rPr>
  </w:style>
  <w:style w:type="paragraph" w:customStyle="1" w:styleId="Lhteet-otsikko">
    <w:name w:val="Lähteet-otsikko"/>
    <w:basedOn w:val="NumeroimatonOtsikko1"/>
    <w:qFormat/>
    <w:rsid w:val="00B963D9"/>
    <w:pPr>
      <w:spacing w:after="0" w:line="240" w:lineRule="auto"/>
    </w:pPr>
    <w:rPr>
      <w:rFonts w:cs="Arial"/>
      <w:caps w:val="0"/>
      <w:szCs w:val="24"/>
      <w:lang w:val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E9201C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B03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ulukkoRuudukko1">
    <w:name w:val="Taulukko Ruudukko1"/>
    <w:basedOn w:val="TableNormal"/>
    <w:next w:val="TableGrid"/>
    <w:uiPriority w:val="59"/>
    <w:rsid w:val="00B91BEA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F0E52"/>
    <w:pPr>
      <w:numPr>
        <w:numId w:val="0"/>
      </w:numPr>
      <w:tabs>
        <w:tab w:val="clear" w:pos="-2"/>
        <w:tab w:val="clear" w:pos="1294"/>
        <w:tab w:val="clear" w:pos="2590"/>
        <w:tab w:val="clear" w:pos="3886"/>
        <w:tab w:val="clear" w:pos="5182"/>
        <w:tab w:val="clear" w:pos="6478"/>
        <w:tab w:val="clear" w:pos="7774"/>
        <w:tab w:val="clear" w:pos="9070"/>
      </w:tabs>
      <w:spacing w:before="240" w:after="0" w:line="259" w:lineRule="auto"/>
      <w:outlineLvl w:val="9"/>
    </w:pPr>
    <w:rPr>
      <w:rFonts w:eastAsiaTheme="majorEastAsia" w:cstheme="majorBidi"/>
      <w:bCs w:val="0"/>
      <w:caps w:val="0"/>
      <w:kern w:val="0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902FEE"/>
    <w:pPr>
      <w:tabs>
        <w:tab w:val="left" w:pos="480"/>
        <w:tab w:val="right" w:leader="dot" w:pos="9628"/>
      </w:tabs>
      <w:spacing w:after="12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02FEE"/>
    <w:pPr>
      <w:tabs>
        <w:tab w:val="left" w:pos="880"/>
        <w:tab w:val="right" w:leader="dot" w:pos="9628"/>
      </w:tabs>
      <w:spacing w:after="12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902FEE"/>
    <w:pPr>
      <w:spacing w:after="120"/>
      <w:ind w:left="482"/>
    </w:pPr>
  </w:style>
  <w:style w:type="paragraph" w:customStyle="1" w:styleId="Taulukonteksti">
    <w:name w:val="Taulukonteksti"/>
    <w:basedOn w:val="Normal"/>
    <w:rsid w:val="004873B0"/>
    <w:pPr>
      <w:spacing w:line="240" w:lineRule="auto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7F1FF7"/>
    <w:rPr>
      <w:color w:val="808080"/>
    </w:rPr>
  </w:style>
  <w:style w:type="paragraph" w:styleId="BodyText">
    <w:name w:val="Body Text"/>
    <w:basedOn w:val="Normal"/>
    <w:link w:val="BodyTextChar"/>
    <w:rsid w:val="00D771A6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BodyTextChar">
    <w:name w:val="Body Text Char"/>
    <w:basedOn w:val="DefaultParagraphFont"/>
    <w:link w:val="BodyText"/>
    <w:rsid w:val="00D771A6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ofreferences">
    <w:name w:val="List of references"/>
    <w:basedOn w:val="Taulukonotsikko"/>
    <w:link w:val="ListofreferencesChar"/>
    <w:qFormat/>
    <w:rsid w:val="000479DF"/>
    <w:pPr>
      <w:spacing w:after="360" w:line="360" w:lineRule="auto"/>
      <w:outlineLvl w:val="0"/>
    </w:pPr>
    <w:rPr>
      <w:rFonts w:cs="Arial"/>
      <w:b/>
      <w:sz w:val="24"/>
      <w:szCs w:val="18"/>
    </w:rPr>
  </w:style>
  <w:style w:type="character" w:customStyle="1" w:styleId="ListofreferencesChar">
    <w:name w:val="List of references Char"/>
    <w:basedOn w:val="TaulukonotsikkoChar"/>
    <w:link w:val="Listofreferences"/>
    <w:rsid w:val="000479DF"/>
    <w:rPr>
      <w:rFonts w:ascii="Arial" w:hAnsi="Arial" w:cs="Arial"/>
      <w:b/>
      <w:bCs w:val="0"/>
      <w:sz w:val="24"/>
      <w:szCs w:val="18"/>
    </w:rPr>
  </w:style>
  <w:style w:type="character" w:customStyle="1" w:styleId="lwcollapsibleareatitle">
    <w:name w:val="lw_collapsiblearea_title"/>
    <w:basedOn w:val="DefaultParagraphFont"/>
    <w:rsid w:val="009B0804"/>
  </w:style>
  <w:style w:type="paragraph" w:customStyle="1" w:styleId="lf-text-block">
    <w:name w:val="lf-text-block"/>
    <w:basedOn w:val="Normal"/>
    <w:rsid w:val="009B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lf-thread-btn">
    <w:name w:val="lf-thread-btn"/>
    <w:basedOn w:val="DefaultParagraphFont"/>
    <w:rsid w:val="009B0804"/>
  </w:style>
  <w:style w:type="table" w:styleId="GridTable1Light-Accent1">
    <w:name w:val="Grid Table 1 Light Accent 1"/>
    <w:basedOn w:val="TableNormal"/>
    <w:uiPriority w:val="46"/>
    <w:rsid w:val="000D21E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90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9D7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eeksengine.com/database/subquery/what-is-subquery.php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hyperlink" Target="https://www.w3resource.com/sql/subqueries/understanding-sql-subqueries.php" TargetMode="External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utorialspoint.com/sql/sql-sub-queries.htm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web\office\TWeb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XamkCampusTaxHTField xmlns="cf8c99ff-6b15-4057-8cf8-68095e39d778">
      <Terms xmlns="http://schemas.microsoft.com/office/infopath/2007/PartnerControls"/>
    </XamkCampusTaxHTField>
    <TaxCatchAll xmlns="cf8c99ff-6b15-4057-8cf8-68095e39d778"/>
    <g33a82a8809148c2b12037e90eba7cfb xmlns="61801677-f182-444c-bff9-c12b9eebc147">
      <Terms xmlns="http://schemas.microsoft.com/office/infopath/2007/PartnerControls"/>
    </g33a82a8809148c2b12037e90eba7cfb>
    <XamkDepartmentTaxHTField xmlns="cf8c99ff-6b15-4057-8cf8-68095e39d778">
      <Terms xmlns="http://schemas.microsoft.com/office/infopath/2007/PartnerControls"/>
    </XamkDepartment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udent Document" ma:contentTypeID="0x01010037B05E0131324A0B8546E2B74A355172002A6B7AB43EF5544B879BE49EA2CEB693" ma:contentTypeVersion="18" ma:contentTypeDescription="Luo uusi asiakirja." ma:contentTypeScope="" ma:versionID="22432294fb7a625f556ec3937901d0fa">
  <xsd:schema xmlns:xsd="http://www.w3.org/2001/XMLSchema" xmlns:xs="http://www.w3.org/2001/XMLSchema" xmlns:p="http://schemas.microsoft.com/office/2006/metadata/properties" xmlns:ns2="cf8c99ff-6b15-4057-8cf8-68095e39d778" xmlns:ns3="61801677-f182-444c-bff9-c12b9eebc147" targetNamespace="http://schemas.microsoft.com/office/2006/metadata/properties" ma:root="true" ma:fieldsID="f74a60127d1e3f7a914b6ebb3fc79dc4" ns2:_="" ns3:_="">
    <xsd:import namespace="cf8c99ff-6b15-4057-8cf8-68095e39d778"/>
    <xsd:import namespace="61801677-f182-444c-bff9-c12b9eebc14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XamkDepartmentTaxHTField" minOccurs="0"/>
                <xsd:element ref="ns2:XamkCampusTaxHTField" minOccurs="0"/>
                <xsd:element ref="ns3:g33a82a8809148c2b12037e90eba7cf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c99ff-6b15-4057-8cf8-68095e39d77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Luokituksen Kaikki-sarake" ma:hidden="true" ma:list="{ca1747b5-ef73-41b2-8bfe-ae14193d8220}" ma:internalName="TaxCatchAll" ma:showField="CatchAllData" ma:web="cf8c99ff-6b15-4057-8cf8-68095e39d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XamkDepartmentTaxHTField" ma:index="11" nillable="true" ma:taxonomy="true" ma:internalName="XamkDepartmentTaxHTField" ma:taxonomyFieldName="XamkDepartment" ma:displayName="Yksikkö" ma:fieldId="{d3452849-aa5e-45c9-b4ac-f99c17074a74}" ma:taxonomyMulti="true" ma:sspId="12c3a885-be51-4291-b4a4-dc2febe6d68b" ma:termSetId="b9ccfd2d-451d-4537-b373-339169e367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XamkCampusTaxHTField" ma:index="12" nillable="true" ma:taxonomy="true" ma:internalName="XamkCampusTaxHTField" ma:taxonomyFieldName="XamkCampus" ma:displayName="Kampus" ma:fieldId="{499951eb-2a0c-4197-a3ed-99220cb3d0b1}" ma:taxonomyMulti="true" ma:sspId="12c3a885-be51-4291-b4a4-dc2febe6d68b" ma:termSetId="6b40be85-fc57-4eeb-bff9-c4c998bafb9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01677-f182-444c-bff9-c12b9eebc147" elementFormDefault="qualified">
    <xsd:import namespace="http://schemas.microsoft.com/office/2006/documentManagement/types"/>
    <xsd:import namespace="http://schemas.microsoft.com/office/infopath/2007/PartnerControls"/>
    <xsd:element name="g33a82a8809148c2b12037e90eba7cfb" ma:index="14" nillable="true" ma:taxonomy="true" ma:internalName="g33a82a8809148c2b12037e90eba7cfb" ma:taxonomyFieldName="Navigation_x0020_hierarchy" ma:displayName="Navigation hierarchy" ma:default="" ma:fieldId="{033a82a8-8091-48c2-b120-37e90eba7cfb}" ma:taxonomyMulti="true" ma:sspId="550ab391-4320-4946-bed2-f7610d7ba2d7" ma:termSetId="bc8cadea-e307-45f4-94f8-68b1723c932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741E4-E4E6-4009-AD86-48110C0F16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CDA1F-8682-426C-A0CB-1E1CCA1149DF}">
  <ds:schemaRefs>
    <ds:schemaRef ds:uri="http://schemas.microsoft.com/office/2006/metadata/properties"/>
    <ds:schemaRef ds:uri="http://schemas.microsoft.com/office/infopath/2007/PartnerControls"/>
    <ds:schemaRef ds:uri="cf8c99ff-6b15-4057-8cf8-68095e39d778"/>
    <ds:schemaRef ds:uri="61801677-f182-444c-bff9-c12b9eebc147"/>
  </ds:schemaRefs>
</ds:datastoreItem>
</file>

<file path=customXml/itemProps3.xml><?xml version="1.0" encoding="utf-8"?>
<ds:datastoreItem xmlns:ds="http://schemas.openxmlformats.org/officeDocument/2006/customXml" ds:itemID="{67CB9A5C-7922-4611-9C9B-766F872B5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c99ff-6b15-4057-8cf8-68095e39d778"/>
    <ds:schemaRef ds:uri="61801677-f182-444c-bff9-c12b9eebc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2F5F7F-9E46-419F-BC9F-F33BB7F0D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TWeb2007.dotm</Template>
  <TotalTime>2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Raportin tai tehtävän kirjoitusalusta 2017 versio 14022017</vt:lpstr>
      <vt:lpstr>Raportin tai tehtävän kirjoitusalusta 2017 versio 14022017</vt:lpstr>
    </vt:vector>
  </TitlesOfParts>
  <Company>Kymenlaakson ammattikorkeakoulu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Raportin tai tehtävän kirjoitusalusta 2017 versio 14022017</dc:title>
  <dc:creator>testi</dc:creator>
  <cp:lastModifiedBy>Student</cp:lastModifiedBy>
  <cp:revision>3</cp:revision>
  <cp:lastPrinted>2017-02-14T15:25:00Z</cp:lastPrinted>
  <dcterms:created xsi:type="dcterms:W3CDTF">2018-02-14T13:41:00Z</dcterms:created>
  <dcterms:modified xsi:type="dcterms:W3CDTF">2018-02-14T13:42:00Z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webKey">
    <vt:lpwstr>4ec8ae56b863d683c2cc2c1e325438c#elack.kyamk.fi!/TWeb/toaxfront!443!-1</vt:lpwstr>
  </property>
  <property fmtid="{D5CDD505-2E9C-101B-9397-08002B2CF9AE}" pid="3" name="tweb_doc_id">
    <vt:lpwstr>142754</vt:lpwstr>
  </property>
  <property fmtid="{D5CDD505-2E9C-101B-9397-08002B2CF9AE}" pid="4" name="tweb_doc_version">
    <vt:lpwstr>6</vt:lpwstr>
  </property>
  <property fmtid="{D5CDD505-2E9C-101B-9397-08002B2CF9AE}" pid="5" name="tweb_doc_title">
    <vt:lpwstr>YO Esseen mallipohja</vt:lpwstr>
  </property>
  <property fmtid="{D5CDD505-2E9C-101B-9397-08002B2CF9AE}" pid="6" name="tweb_doc_typecode">
    <vt:lpwstr>3.0.1.1.30</vt:lpwstr>
  </property>
  <property fmtid="{D5CDD505-2E9C-101B-9397-08002B2CF9AE}" pid="7" name="tweb_doc_typename">
    <vt:lpwstr>Valmisteluasiakirja</vt:lpwstr>
  </property>
  <property fmtid="{D5CDD505-2E9C-101B-9397-08002B2CF9AE}" pid="8" name="tweb_doc_description">
    <vt:lpwstr>Kyamkin esseen mallipohja 2015</vt:lpwstr>
  </property>
  <property fmtid="{D5CDD505-2E9C-101B-9397-08002B2CF9AE}" pid="9" name="tweb_doc_status">
    <vt:lpwstr>Luonnos</vt:lpwstr>
  </property>
  <property fmtid="{D5CDD505-2E9C-101B-9397-08002B2CF9AE}" pid="10" name="tweb_doc_identifier">
    <vt:lpwstr/>
  </property>
  <property fmtid="{D5CDD505-2E9C-101B-9397-08002B2CF9AE}" pid="11" name="tweb_doc_publicityclass">
    <vt:lpwstr/>
  </property>
  <property fmtid="{D5CDD505-2E9C-101B-9397-08002B2CF9AE}" pid="12" name="tweb_doc_securityclass">
    <vt:lpwstr/>
  </property>
  <property fmtid="{D5CDD505-2E9C-101B-9397-08002B2CF9AE}" pid="13" name="tweb_doc_securityreason">
    <vt:lpwstr/>
  </property>
  <property fmtid="{D5CDD505-2E9C-101B-9397-08002B2CF9AE}" pid="14" name="tweb_doc_securityperiod">
    <vt:lpwstr>0</vt:lpwstr>
  </property>
  <property fmtid="{D5CDD505-2E9C-101B-9397-08002B2CF9AE}" pid="15" name="tweb_doc_securityperiodstart">
    <vt:lpwstr/>
  </property>
  <property fmtid="{D5CDD505-2E9C-101B-9397-08002B2CF9AE}" pid="16" name="tweb_doc_securityperiodend">
    <vt:lpwstr/>
  </property>
  <property fmtid="{D5CDD505-2E9C-101B-9397-08002B2CF9AE}" pid="17" name="tweb_doc_owner">
    <vt:lpwstr>Aalto Seija</vt:lpwstr>
  </property>
  <property fmtid="{D5CDD505-2E9C-101B-9397-08002B2CF9AE}" pid="18" name="tweb_doc_creator">
    <vt:lpwstr>Norrbacka Sami SELAAJA</vt:lpwstr>
  </property>
  <property fmtid="{D5CDD505-2E9C-101B-9397-08002B2CF9AE}" pid="19" name="tweb_doc_publisher">
    <vt:lpwstr>Sosiaali- ja terveysala/Sosiaali- ja terveysala</vt:lpwstr>
  </property>
  <property fmtid="{D5CDD505-2E9C-101B-9397-08002B2CF9AE}" pid="20" name="tweb_doc_contributor">
    <vt:lpwstr/>
  </property>
  <property fmtid="{D5CDD505-2E9C-101B-9397-08002B2CF9AE}" pid="21" name="tweb_doc_fileextension">
    <vt:lpwstr>DOCX</vt:lpwstr>
  </property>
  <property fmtid="{D5CDD505-2E9C-101B-9397-08002B2CF9AE}" pid="22" name="tweb_doc_language">
    <vt:lpwstr>suomi</vt:lpwstr>
  </property>
  <property fmtid="{D5CDD505-2E9C-101B-9397-08002B2CF9AE}" pid="23" name="tweb_doc_created">
    <vt:lpwstr>13.01.2015</vt:lpwstr>
  </property>
  <property fmtid="{D5CDD505-2E9C-101B-9397-08002B2CF9AE}" pid="24" name="tweb_doc_modified">
    <vt:lpwstr>09.04.2015</vt:lpwstr>
  </property>
  <property fmtid="{D5CDD505-2E9C-101B-9397-08002B2CF9AE}" pid="25" name="tweb_doc_available">
    <vt:lpwstr/>
  </property>
  <property fmtid="{D5CDD505-2E9C-101B-9397-08002B2CF9AE}" pid="26" name="tweb_doc_acquired">
    <vt:lpwstr/>
  </property>
  <property fmtid="{D5CDD505-2E9C-101B-9397-08002B2CF9AE}" pid="27" name="tweb_doc_issued">
    <vt:lpwstr/>
  </property>
  <property fmtid="{D5CDD505-2E9C-101B-9397-08002B2CF9AE}" pid="28" name="tweb_doc_accepted">
    <vt:lpwstr/>
  </property>
  <property fmtid="{D5CDD505-2E9C-101B-9397-08002B2CF9AE}" pid="29" name="tweb_doc_validfrom">
    <vt:lpwstr/>
  </property>
  <property fmtid="{D5CDD505-2E9C-101B-9397-08002B2CF9AE}" pid="30" name="tweb_doc_validto">
    <vt:lpwstr/>
  </property>
  <property fmtid="{D5CDD505-2E9C-101B-9397-08002B2CF9AE}" pid="31" name="tweb_doc_protectionclass">
    <vt:lpwstr>Ei suojeluluokiteltu</vt:lpwstr>
  </property>
  <property fmtid="{D5CDD505-2E9C-101B-9397-08002B2CF9AE}" pid="32" name="tweb_doc_retentionperiodstart">
    <vt:lpwstr/>
  </property>
  <property fmtid="{D5CDD505-2E9C-101B-9397-08002B2CF9AE}" pid="33" name="tweb_doc_retentionperiodend">
    <vt:lpwstr/>
  </property>
  <property fmtid="{D5CDD505-2E9C-101B-9397-08002B2CF9AE}" pid="34" name="tweb_doc_storagelocation">
    <vt:lpwstr>Tweb</vt:lpwstr>
  </property>
  <property fmtid="{D5CDD505-2E9C-101B-9397-08002B2CF9AE}" pid="35" name="tweb_doc_publicationid">
    <vt:lpwstr/>
  </property>
  <property fmtid="{D5CDD505-2E9C-101B-9397-08002B2CF9AE}" pid="36" name="tweb_doc_copyright">
    <vt:lpwstr/>
  </property>
  <property fmtid="{D5CDD505-2E9C-101B-9397-08002B2CF9AE}" pid="37" name="tweb_doc_decisionnumber">
    <vt:lpwstr/>
  </property>
  <property fmtid="{D5CDD505-2E9C-101B-9397-08002B2CF9AE}" pid="38" name="tweb_doc_decisionyear">
    <vt:lpwstr>0</vt:lpwstr>
  </property>
  <property fmtid="{D5CDD505-2E9C-101B-9397-08002B2CF9AE}" pid="39" name="tweb_doc_xsubjectlist">
    <vt:lpwstr/>
  </property>
  <property fmtid="{D5CDD505-2E9C-101B-9397-08002B2CF9AE}" pid="40" name="tweb_doc_presenter">
    <vt:lpwstr/>
  </property>
  <property fmtid="{D5CDD505-2E9C-101B-9397-08002B2CF9AE}" pid="41" name="tweb_doc_solver">
    <vt:lpwstr/>
  </property>
  <property fmtid="{D5CDD505-2E9C-101B-9397-08002B2CF9AE}" pid="42" name="tweb_doc_otherid">
    <vt:lpwstr/>
  </property>
  <property fmtid="{D5CDD505-2E9C-101B-9397-08002B2CF9AE}" pid="43" name="tweb_doc_deadline">
    <vt:lpwstr/>
  </property>
  <property fmtid="{D5CDD505-2E9C-101B-9397-08002B2CF9AE}" pid="44" name="tweb_doc_mamiversion">
    <vt:lpwstr>0.5</vt:lpwstr>
  </property>
  <property fmtid="{D5CDD505-2E9C-101B-9397-08002B2CF9AE}" pid="45" name="tweb_doc_atts">
    <vt:lpwstr/>
  </property>
  <property fmtid="{D5CDD505-2E9C-101B-9397-08002B2CF9AE}" pid="46" name="tweb_doc_eoperators">
    <vt:lpwstr/>
  </property>
  <property fmtid="{D5CDD505-2E9C-101B-9397-08002B2CF9AE}" pid="47" name="tweb_user_name">
    <vt:lpwstr>Norrbacka Sami SELAAJA</vt:lpwstr>
  </property>
  <property fmtid="{D5CDD505-2E9C-101B-9397-08002B2CF9AE}" pid="48" name="tweb_user_surname">
    <vt:lpwstr>Norrbacka</vt:lpwstr>
  </property>
  <property fmtid="{D5CDD505-2E9C-101B-9397-08002B2CF9AE}" pid="49" name="tweb_user_givenname">
    <vt:lpwstr>Sami</vt:lpwstr>
  </property>
  <property fmtid="{D5CDD505-2E9C-101B-9397-08002B2CF9AE}" pid="50" name="tweb_user_title">
    <vt:lpwstr>lehtori</vt:lpwstr>
  </property>
  <property fmtid="{D5CDD505-2E9C-101B-9397-08002B2CF9AE}" pid="51" name="tweb_user_telephonenumber">
    <vt:lpwstr/>
  </property>
  <property fmtid="{D5CDD505-2E9C-101B-9397-08002B2CF9AE}" pid="52" name="tweb_user_facsimiletelephonenumber">
    <vt:lpwstr/>
  </property>
  <property fmtid="{D5CDD505-2E9C-101B-9397-08002B2CF9AE}" pid="53" name="tweb_user_rfc822mailbox">
    <vt:lpwstr>sami.norrbacka@kyamk.fi</vt:lpwstr>
  </property>
  <property fmtid="{D5CDD505-2E9C-101B-9397-08002B2CF9AE}" pid="54" name="tweb_user_roomnumber">
    <vt:lpwstr/>
  </property>
  <property fmtid="{D5CDD505-2E9C-101B-9397-08002B2CF9AE}" pid="55" name="tweb_user_organization">
    <vt:lpwstr/>
  </property>
  <property fmtid="{D5CDD505-2E9C-101B-9397-08002B2CF9AE}" pid="56" name="tweb_user_department">
    <vt:lpwstr/>
  </property>
  <property fmtid="{D5CDD505-2E9C-101B-9397-08002B2CF9AE}" pid="57" name="tweb_user_group">
    <vt:lpwstr/>
  </property>
  <property fmtid="{D5CDD505-2E9C-101B-9397-08002B2CF9AE}" pid="58" name="tweb_user_postaladdress">
    <vt:lpwstr/>
  </property>
  <property fmtid="{D5CDD505-2E9C-101B-9397-08002B2CF9AE}" pid="59" name="tweb_user_postalcode">
    <vt:lpwstr/>
  </property>
  <property fmtid="{D5CDD505-2E9C-101B-9397-08002B2CF9AE}" pid="60" name="ContentTypeId">
    <vt:lpwstr>0x01010037B05E0131324A0B8546E2B74A355172002A6B7AB43EF5544B879BE49EA2CEB693</vt:lpwstr>
  </property>
  <property fmtid="{D5CDD505-2E9C-101B-9397-08002B2CF9AE}" pid="61" name="XamkDepartmentTaxHTField">
    <vt:lpwstr/>
  </property>
  <property fmtid="{D5CDD505-2E9C-101B-9397-08002B2CF9AE}" pid="62" name="Yksikkö">
    <vt:lpwstr/>
  </property>
  <property fmtid="{D5CDD505-2E9C-101B-9397-08002B2CF9AE}" pid="63" name="TaxCatchAll">
    <vt:lpwstr/>
  </property>
  <property fmtid="{D5CDD505-2E9C-101B-9397-08002B2CF9AE}" pid="64" name="Kampus">
    <vt:lpwstr/>
  </property>
  <property fmtid="{D5CDD505-2E9C-101B-9397-08002B2CF9AE}" pid="65" name="XamkCampusTaxHTField">
    <vt:lpwstr/>
  </property>
  <property fmtid="{D5CDD505-2E9C-101B-9397-08002B2CF9AE}" pid="66" name="Siirtymishierarkia">
    <vt:lpwstr/>
  </property>
  <property fmtid="{D5CDD505-2E9C-101B-9397-08002B2CF9AE}" pid="67" name="XamkCampus">
    <vt:lpwstr/>
  </property>
  <property fmtid="{D5CDD505-2E9C-101B-9397-08002B2CF9AE}" pid="68" name="XamkDepartment">
    <vt:lpwstr/>
  </property>
  <property fmtid="{D5CDD505-2E9C-101B-9397-08002B2CF9AE}" pid="69" name="Navigation hierarchy">
    <vt:lpwstr/>
  </property>
</Properties>
</file>